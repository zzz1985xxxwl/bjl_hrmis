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639"/>
      </w:tblGrid>
      <w:tr w:rsidR="00E33F8C" w:rsidTr="00996F51">
        <w:trPr>
          <w:trHeight w:val="516"/>
        </w:trPr>
        <w:tc>
          <w:tcPr>
            <w:tcW w:w="9639" w:type="dxa"/>
          </w:tcPr>
          <w:p w:rsidR="00E33F8C" w:rsidRDefault="00EF64CB" w:rsidP="00340737">
            <w:pPr>
              <w:spacing w:line="300" w:lineRule="auto"/>
              <w:jc w:val="center"/>
              <w:rPr>
                <w:rFonts w:ascii="SimSun" w:hAnsi="SimSun" w:hint="eastAsia"/>
                <w:b/>
                <w:sz w:val="32"/>
                <w:szCs w:val="32"/>
              </w:rPr>
            </w:pPr>
            <w:r w:rsidRPr="00EF64CB">
              <w:rPr>
                <w:rFonts w:ascii="SimSun" w:hAnsi="SimSun" w:hint="eastAsia"/>
                <w:b/>
                <w:sz w:val="32"/>
                <w:szCs w:val="32"/>
              </w:rPr>
              <w:t>年度员工绩效考核统计表</w:t>
            </w:r>
          </w:p>
        </w:tc>
      </w:tr>
      <w:tr w:rsidR="00E33F8C" w:rsidTr="00996F51">
        <w:trPr>
          <w:trHeight w:val="334"/>
        </w:trPr>
        <w:tc>
          <w:tcPr>
            <w:tcW w:w="9639" w:type="dxa"/>
          </w:tcPr>
          <w:p w:rsidR="00E33F8C" w:rsidRPr="00B03511" w:rsidRDefault="00E33F8C" w:rsidP="00740FBA">
            <w:pPr>
              <w:spacing w:line="300" w:lineRule="auto"/>
              <w:jc w:val="right"/>
              <w:rPr>
                <w:rFonts w:ascii="SimSun" w:hAnsi="SimSun" w:hint="eastAsia"/>
                <w:b/>
                <w:szCs w:val="21"/>
              </w:rPr>
            </w:pPr>
            <w:r>
              <w:rPr>
                <w:rFonts w:ascii="SimSun" w:hAnsi="SimSun" w:hint="eastAsia"/>
                <w:b/>
                <w:szCs w:val="21"/>
              </w:rPr>
              <w:t xml:space="preserve">    </w:t>
            </w:r>
          </w:p>
        </w:tc>
      </w:tr>
    </w:tbl>
    <w:p w:rsidR="00996F51" w:rsidRDefault="00996F51"/>
    <w:tbl>
      <w:tblPr>
        <w:tblStyle w:val="a5"/>
        <w:tblW w:w="0" w:type="auto"/>
        <w:tblInd w:w="108" w:type="dxa"/>
        <w:tblLook w:val="04A0"/>
      </w:tblPr>
      <w:tblGrid>
        <w:gridCol w:w="4678"/>
        <w:gridCol w:w="2552"/>
        <w:gridCol w:w="2409"/>
      </w:tblGrid>
      <w:tr w:rsidR="00516AFC" w:rsidRPr="00842920" w:rsidTr="000F2630">
        <w:trPr>
          <w:trHeight w:val="346"/>
        </w:trPr>
        <w:tc>
          <w:tcPr>
            <w:tcW w:w="4678" w:type="dxa"/>
          </w:tcPr>
          <w:p w:rsidR="00516AFC" w:rsidRPr="00842920" w:rsidRDefault="00516AFC" w:rsidP="00E166C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2552" w:type="dxa"/>
          </w:tcPr>
          <w:p w:rsidR="00516AFC" w:rsidRPr="00842920" w:rsidRDefault="00516AFC" w:rsidP="00E166C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2409" w:type="dxa"/>
          </w:tcPr>
          <w:p w:rsidR="00516AFC" w:rsidRPr="00842920" w:rsidRDefault="00516AFC" w:rsidP="00E166C0">
            <w:pPr>
              <w:jc w:val="left"/>
              <w:rPr>
                <w:rFonts w:ascii="宋体" w:eastAsia="宋体" w:hAnsi="宋体"/>
              </w:rPr>
            </w:pPr>
          </w:p>
        </w:tc>
      </w:tr>
      <w:tr w:rsidR="00516AFC" w:rsidRPr="00842920" w:rsidTr="000F2630">
        <w:trPr>
          <w:trHeight w:val="346"/>
        </w:trPr>
        <w:tc>
          <w:tcPr>
            <w:tcW w:w="4678" w:type="dxa"/>
          </w:tcPr>
          <w:p w:rsidR="00516AFC" w:rsidRPr="00842920" w:rsidRDefault="00516AFC" w:rsidP="00E166C0">
            <w:pPr>
              <w:jc w:val="left"/>
              <w:rPr>
                <w:rFonts w:ascii="宋体" w:eastAsia="宋体" w:hAnsi="宋体"/>
              </w:rPr>
            </w:pPr>
            <w:r w:rsidRPr="00842920">
              <w:rPr>
                <w:rFonts w:ascii="宋体" w:eastAsia="宋体" w:hAnsi="宋体" w:hint="eastAsia"/>
                <w:kern w:val="0"/>
                <w:szCs w:val="21"/>
              </w:rPr>
              <w:t>考评项目（Xi）</w:t>
            </w:r>
          </w:p>
        </w:tc>
        <w:tc>
          <w:tcPr>
            <w:tcW w:w="2552" w:type="dxa"/>
          </w:tcPr>
          <w:p w:rsidR="00516AFC" w:rsidRPr="00842920" w:rsidRDefault="00516AFC" w:rsidP="00E166C0">
            <w:pPr>
              <w:jc w:val="left"/>
              <w:rPr>
                <w:rFonts w:ascii="宋体" w:eastAsia="宋体" w:hAnsi="宋体"/>
              </w:rPr>
            </w:pPr>
            <w:r w:rsidRPr="00842920">
              <w:rPr>
                <w:rFonts w:ascii="宋体" w:eastAsia="宋体" w:hAnsi="宋体" w:cs="宋体" w:hint="eastAsia"/>
                <w:kern w:val="0"/>
                <w:szCs w:val="21"/>
              </w:rPr>
              <w:t>年度考评分</w:t>
            </w:r>
            <w:r w:rsidRPr="00842920">
              <w:rPr>
                <w:rFonts w:ascii="宋体" w:eastAsia="宋体" w:hAnsi="宋体" w:hint="eastAsia"/>
                <w:kern w:val="0"/>
                <w:szCs w:val="21"/>
              </w:rPr>
              <w:t>(Ci)</w:t>
            </w:r>
          </w:p>
        </w:tc>
        <w:tc>
          <w:tcPr>
            <w:tcW w:w="2409" w:type="dxa"/>
          </w:tcPr>
          <w:p w:rsidR="00516AFC" w:rsidRPr="00842920" w:rsidRDefault="00516AFC" w:rsidP="00E166C0">
            <w:pPr>
              <w:jc w:val="left"/>
              <w:rPr>
                <w:rFonts w:ascii="宋体" w:eastAsia="宋体" w:hAnsi="宋体"/>
              </w:rPr>
            </w:pPr>
            <w:r w:rsidRPr="00842920">
              <w:rPr>
                <w:rFonts w:ascii="宋体" w:eastAsia="宋体" w:hAnsi="宋体"/>
                <w:kern w:val="0"/>
                <w:szCs w:val="21"/>
              </w:rPr>
              <w:t>权重(λi)</w:t>
            </w:r>
          </w:p>
        </w:tc>
      </w:tr>
      <w:tr w:rsidR="00516AFC" w:rsidRPr="00842920" w:rsidTr="000F2630">
        <w:trPr>
          <w:trHeight w:val="346"/>
        </w:trPr>
        <w:tc>
          <w:tcPr>
            <w:tcW w:w="4678" w:type="dxa"/>
          </w:tcPr>
          <w:p w:rsidR="00516AFC" w:rsidRPr="00842920" w:rsidRDefault="00516AFC" w:rsidP="00E166C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2552" w:type="dxa"/>
          </w:tcPr>
          <w:p w:rsidR="00516AFC" w:rsidRPr="00842920" w:rsidRDefault="00516AFC" w:rsidP="00E166C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2409" w:type="dxa"/>
          </w:tcPr>
          <w:p w:rsidR="00516AFC" w:rsidRPr="00842920" w:rsidRDefault="00516AFC" w:rsidP="00E166C0">
            <w:pPr>
              <w:jc w:val="left"/>
              <w:rPr>
                <w:rFonts w:ascii="宋体" w:eastAsia="宋体" w:hAnsi="宋体"/>
              </w:rPr>
            </w:pPr>
          </w:p>
        </w:tc>
      </w:tr>
    </w:tbl>
    <w:p w:rsidR="00516AFC" w:rsidRPr="00842920" w:rsidRDefault="00516AFC" w:rsidP="00EF64CB">
      <w:pPr>
        <w:jc w:val="center"/>
        <w:rPr>
          <w:rFonts w:ascii="宋体" w:eastAsia="宋体" w:hAnsi="宋体"/>
        </w:rPr>
      </w:pPr>
    </w:p>
    <w:p w:rsidR="00CA3E07" w:rsidRPr="007B5565" w:rsidRDefault="00CA3E07" w:rsidP="00EF64CB">
      <w:pPr>
        <w:jc w:val="center"/>
        <w:rPr>
          <w:rFonts w:ascii="宋体" w:hAnsi="宋体"/>
        </w:rPr>
      </w:pPr>
    </w:p>
    <w:tbl>
      <w:tblPr>
        <w:tblW w:w="9630" w:type="dxa"/>
        <w:jc w:val="center"/>
        <w:tblInd w:w="-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18"/>
        <w:gridCol w:w="2160"/>
        <w:gridCol w:w="5952"/>
      </w:tblGrid>
      <w:tr w:rsidR="00EF64CB" w:rsidRPr="007B5565" w:rsidTr="00842920">
        <w:trPr>
          <w:trHeight w:val="371"/>
          <w:jc w:val="center"/>
        </w:trPr>
        <w:tc>
          <w:tcPr>
            <w:tcW w:w="1518" w:type="dxa"/>
          </w:tcPr>
          <w:p w:rsidR="00EF64CB" w:rsidRPr="00E9589D" w:rsidRDefault="00EF64CB" w:rsidP="0002043C">
            <w:pPr>
              <w:pStyle w:val="2"/>
              <w:spacing w:line="300" w:lineRule="auto"/>
              <w:ind w:leftChars="0" w:left="0"/>
              <w:jc w:val="center"/>
              <w:rPr>
                <w:rFonts w:ascii="宋体" w:hAnsi="宋体"/>
                <w:szCs w:val="21"/>
              </w:rPr>
            </w:pPr>
            <w:r w:rsidRPr="00E9589D">
              <w:rPr>
                <w:rFonts w:ascii="宋体" w:hAnsi="宋体" w:hint="eastAsia"/>
                <w:szCs w:val="21"/>
              </w:rPr>
              <w:t>等级</w:t>
            </w:r>
          </w:p>
        </w:tc>
        <w:tc>
          <w:tcPr>
            <w:tcW w:w="2160" w:type="dxa"/>
          </w:tcPr>
          <w:p w:rsidR="00EF64CB" w:rsidRPr="00E9589D" w:rsidRDefault="00EF64CB" w:rsidP="0002043C">
            <w:pPr>
              <w:pStyle w:val="2"/>
              <w:spacing w:line="300" w:lineRule="auto"/>
              <w:ind w:leftChars="0" w:left="0"/>
              <w:jc w:val="center"/>
              <w:rPr>
                <w:rFonts w:ascii="宋体" w:hAnsi="宋体"/>
                <w:szCs w:val="21"/>
              </w:rPr>
            </w:pPr>
            <w:r w:rsidRPr="00E9589D">
              <w:rPr>
                <w:rFonts w:ascii="宋体" w:hAnsi="宋体" w:hint="eastAsia"/>
                <w:szCs w:val="21"/>
              </w:rPr>
              <w:t>分值</w:t>
            </w:r>
          </w:p>
        </w:tc>
        <w:tc>
          <w:tcPr>
            <w:tcW w:w="5952" w:type="dxa"/>
          </w:tcPr>
          <w:p w:rsidR="00EF64CB" w:rsidRPr="00E9589D" w:rsidRDefault="00EF64CB" w:rsidP="0002043C">
            <w:pPr>
              <w:pStyle w:val="2"/>
              <w:spacing w:line="300" w:lineRule="auto"/>
              <w:ind w:leftChars="0" w:left="0"/>
              <w:jc w:val="left"/>
              <w:rPr>
                <w:rFonts w:ascii="宋体" w:hAnsi="宋体"/>
                <w:szCs w:val="21"/>
              </w:rPr>
            </w:pPr>
            <w:r w:rsidRPr="00E9589D">
              <w:rPr>
                <w:rFonts w:ascii="宋体" w:hAnsi="宋体" w:hint="eastAsia"/>
                <w:kern w:val="0"/>
                <w:szCs w:val="21"/>
              </w:rPr>
              <w:t>绩效表现</w:t>
            </w:r>
          </w:p>
        </w:tc>
      </w:tr>
      <w:tr w:rsidR="00EF64CB" w:rsidRPr="007B5565" w:rsidTr="00842920">
        <w:trPr>
          <w:cantSplit/>
          <w:trHeight w:val="523"/>
          <w:jc w:val="center"/>
        </w:trPr>
        <w:tc>
          <w:tcPr>
            <w:tcW w:w="1518" w:type="dxa"/>
          </w:tcPr>
          <w:p w:rsidR="00EF64CB" w:rsidRPr="00E9589D" w:rsidRDefault="00EF64CB" w:rsidP="0002043C">
            <w:pPr>
              <w:pStyle w:val="2"/>
              <w:spacing w:line="300" w:lineRule="auto"/>
              <w:ind w:leftChars="0" w:left="0"/>
              <w:jc w:val="center"/>
              <w:rPr>
                <w:rFonts w:ascii="宋体" w:hAnsi="宋体"/>
                <w:szCs w:val="21"/>
              </w:rPr>
            </w:pPr>
            <w:r w:rsidRPr="00E9589D">
              <w:rPr>
                <w:rFonts w:ascii="宋体" w:hAnsi="宋体" w:hint="eastAsia"/>
                <w:szCs w:val="21"/>
              </w:rPr>
              <w:t>优秀</w:t>
            </w:r>
          </w:p>
        </w:tc>
        <w:tc>
          <w:tcPr>
            <w:tcW w:w="2160" w:type="dxa"/>
          </w:tcPr>
          <w:p w:rsidR="00EF64CB" w:rsidRPr="00E9589D" w:rsidRDefault="00EF64CB" w:rsidP="0002043C">
            <w:pPr>
              <w:pStyle w:val="2"/>
              <w:spacing w:line="300" w:lineRule="auto"/>
              <w:ind w:leftChars="0" w:left="0"/>
              <w:jc w:val="center"/>
              <w:rPr>
                <w:rFonts w:ascii="宋体" w:hAnsi="宋体"/>
                <w:szCs w:val="21"/>
              </w:rPr>
            </w:pPr>
            <w:r w:rsidRPr="00E9589D">
              <w:rPr>
                <w:rFonts w:ascii="宋体" w:hAnsi="宋体" w:hint="eastAsia"/>
                <w:szCs w:val="21"/>
              </w:rPr>
              <w:t>100≤P</w:t>
            </w:r>
          </w:p>
        </w:tc>
        <w:tc>
          <w:tcPr>
            <w:tcW w:w="5952" w:type="dxa"/>
          </w:tcPr>
          <w:p w:rsidR="00EF64CB" w:rsidRPr="00E9589D" w:rsidRDefault="00EF64CB" w:rsidP="0002043C">
            <w:pPr>
              <w:pStyle w:val="2"/>
              <w:spacing w:line="300" w:lineRule="auto"/>
              <w:ind w:leftChars="0" w:left="0"/>
              <w:jc w:val="left"/>
              <w:rPr>
                <w:rFonts w:ascii="宋体" w:hAnsi="宋体"/>
                <w:szCs w:val="21"/>
              </w:rPr>
            </w:pPr>
            <w:r w:rsidRPr="00E9589D">
              <w:rPr>
                <w:rFonts w:ascii="宋体" w:hAnsi="宋体" w:hint="eastAsia"/>
                <w:kern w:val="0"/>
                <w:szCs w:val="21"/>
              </w:rPr>
              <w:t>超额的完成上级交代的各项任务和指标</w:t>
            </w:r>
          </w:p>
        </w:tc>
      </w:tr>
      <w:tr w:rsidR="00EF64CB" w:rsidRPr="007B5565" w:rsidTr="00842920">
        <w:trPr>
          <w:cantSplit/>
          <w:trHeight w:val="570"/>
          <w:jc w:val="center"/>
        </w:trPr>
        <w:tc>
          <w:tcPr>
            <w:tcW w:w="1518" w:type="dxa"/>
          </w:tcPr>
          <w:p w:rsidR="00EF64CB" w:rsidRPr="00E9589D" w:rsidRDefault="00EF64CB" w:rsidP="0002043C">
            <w:pPr>
              <w:pStyle w:val="2"/>
              <w:spacing w:line="300" w:lineRule="auto"/>
              <w:ind w:leftChars="0" w:left="0"/>
              <w:jc w:val="center"/>
              <w:rPr>
                <w:rFonts w:ascii="宋体" w:hAnsi="宋体"/>
                <w:szCs w:val="21"/>
              </w:rPr>
            </w:pPr>
            <w:r w:rsidRPr="00E9589D">
              <w:rPr>
                <w:rFonts w:ascii="宋体" w:hAnsi="宋体" w:hint="eastAsia"/>
                <w:szCs w:val="21"/>
              </w:rPr>
              <w:t>良好</w:t>
            </w:r>
          </w:p>
        </w:tc>
        <w:tc>
          <w:tcPr>
            <w:tcW w:w="2160" w:type="dxa"/>
          </w:tcPr>
          <w:p w:rsidR="00EF64CB" w:rsidRPr="00E9589D" w:rsidRDefault="00EF64CB" w:rsidP="0002043C">
            <w:pPr>
              <w:pStyle w:val="2"/>
              <w:spacing w:line="300" w:lineRule="auto"/>
              <w:ind w:leftChars="0" w:left="0"/>
              <w:jc w:val="center"/>
              <w:rPr>
                <w:rFonts w:ascii="宋体" w:hAnsi="宋体"/>
                <w:szCs w:val="21"/>
              </w:rPr>
            </w:pPr>
            <w:r w:rsidRPr="00E9589D">
              <w:rPr>
                <w:rFonts w:ascii="宋体" w:hAnsi="宋体" w:hint="eastAsia"/>
                <w:szCs w:val="21"/>
              </w:rPr>
              <w:t>90≤P</w:t>
            </w:r>
            <w:r w:rsidRPr="00E9589D">
              <w:rPr>
                <w:rFonts w:ascii="宋体" w:hAnsi="宋体"/>
                <w:szCs w:val="21"/>
              </w:rPr>
              <w:t>&lt;</w:t>
            </w:r>
            <w:r w:rsidRPr="00E9589D"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952" w:type="dxa"/>
          </w:tcPr>
          <w:p w:rsidR="00EF64CB" w:rsidRPr="00E9589D" w:rsidRDefault="00EF64CB" w:rsidP="0002043C">
            <w:pPr>
              <w:pStyle w:val="2"/>
              <w:spacing w:line="300" w:lineRule="auto"/>
              <w:ind w:leftChars="0" w:left="0"/>
              <w:jc w:val="left"/>
              <w:rPr>
                <w:rFonts w:ascii="宋体" w:hAnsi="宋体"/>
                <w:szCs w:val="21"/>
              </w:rPr>
            </w:pPr>
            <w:r w:rsidRPr="00E9589D">
              <w:rPr>
                <w:rFonts w:ascii="宋体" w:hAnsi="宋体" w:hint="eastAsia"/>
                <w:szCs w:val="21"/>
              </w:rPr>
              <w:t>出色的完成本岗位的各项工作任务</w:t>
            </w:r>
          </w:p>
        </w:tc>
      </w:tr>
      <w:tr w:rsidR="00EF64CB" w:rsidRPr="007B5565" w:rsidTr="00842920">
        <w:trPr>
          <w:cantSplit/>
          <w:trHeight w:val="578"/>
          <w:jc w:val="center"/>
        </w:trPr>
        <w:tc>
          <w:tcPr>
            <w:tcW w:w="1518" w:type="dxa"/>
          </w:tcPr>
          <w:p w:rsidR="00EF64CB" w:rsidRPr="00E9589D" w:rsidRDefault="00EF64CB" w:rsidP="0002043C">
            <w:pPr>
              <w:pStyle w:val="2"/>
              <w:spacing w:line="300" w:lineRule="auto"/>
              <w:ind w:leftChars="0" w:left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中</w:t>
            </w:r>
          </w:p>
        </w:tc>
        <w:tc>
          <w:tcPr>
            <w:tcW w:w="2160" w:type="dxa"/>
          </w:tcPr>
          <w:p w:rsidR="00EF64CB" w:rsidRPr="00E9589D" w:rsidRDefault="00EF64CB" w:rsidP="0002043C">
            <w:pPr>
              <w:pStyle w:val="2"/>
              <w:spacing w:line="300" w:lineRule="auto"/>
              <w:ind w:leftChars="0" w:left="0"/>
              <w:jc w:val="center"/>
              <w:rPr>
                <w:rFonts w:ascii="宋体" w:hAnsi="宋体"/>
                <w:szCs w:val="21"/>
              </w:rPr>
            </w:pPr>
            <w:r w:rsidRPr="00E9589D">
              <w:rPr>
                <w:rFonts w:ascii="宋体" w:hAnsi="宋体" w:hint="eastAsia"/>
                <w:szCs w:val="21"/>
              </w:rPr>
              <w:t>80≤P</w:t>
            </w:r>
            <w:r w:rsidRPr="00E9589D">
              <w:rPr>
                <w:rFonts w:ascii="宋体" w:hAnsi="宋体"/>
                <w:szCs w:val="21"/>
              </w:rPr>
              <w:t>&lt;</w:t>
            </w:r>
            <w:r w:rsidRPr="00E9589D">
              <w:rPr>
                <w:rFonts w:ascii="宋体" w:hAnsi="宋体" w:hint="eastAsia"/>
                <w:szCs w:val="21"/>
              </w:rPr>
              <w:t>90</w:t>
            </w:r>
          </w:p>
        </w:tc>
        <w:tc>
          <w:tcPr>
            <w:tcW w:w="5952" w:type="dxa"/>
          </w:tcPr>
          <w:p w:rsidR="00EF64CB" w:rsidRPr="00E9589D" w:rsidRDefault="00EF64CB" w:rsidP="0002043C">
            <w:pPr>
              <w:pStyle w:val="2"/>
              <w:spacing w:line="300" w:lineRule="auto"/>
              <w:ind w:leftChars="0" w:left="0"/>
              <w:jc w:val="left"/>
              <w:rPr>
                <w:rFonts w:ascii="宋体" w:hAnsi="宋体"/>
                <w:szCs w:val="21"/>
              </w:rPr>
            </w:pPr>
            <w:r w:rsidRPr="00E9589D">
              <w:rPr>
                <w:rFonts w:ascii="宋体" w:hAnsi="宋体" w:hint="eastAsia"/>
                <w:szCs w:val="21"/>
              </w:rPr>
              <w:t>基本完任务，完成情况较好</w:t>
            </w:r>
          </w:p>
        </w:tc>
      </w:tr>
      <w:tr w:rsidR="00EF64CB" w:rsidRPr="007B5565" w:rsidTr="00842920">
        <w:trPr>
          <w:cantSplit/>
          <w:trHeight w:val="572"/>
          <w:jc w:val="center"/>
        </w:trPr>
        <w:tc>
          <w:tcPr>
            <w:tcW w:w="1518" w:type="dxa"/>
          </w:tcPr>
          <w:p w:rsidR="00EF64CB" w:rsidRPr="00E9589D" w:rsidRDefault="00EF64CB" w:rsidP="0002043C">
            <w:pPr>
              <w:pStyle w:val="2"/>
              <w:spacing w:line="300" w:lineRule="auto"/>
              <w:ind w:leftChars="0" w:left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合格</w:t>
            </w:r>
          </w:p>
        </w:tc>
        <w:tc>
          <w:tcPr>
            <w:tcW w:w="2160" w:type="dxa"/>
          </w:tcPr>
          <w:p w:rsidR="00EF64CB" w:rsidRPr="00E9589D" w:rsidRDefault="00EF64CB" w:rsidP="0002043C">
            <w:pPr>
              <w:pStyle w:val="2"/>
              <w:spacing w:line="300" w:lineRule="auto"/>
              <w:ind w:leftChars="0" w:left="0"/>
              <w:jc w:val="center"/>
              <w:rPr>
                <w:rFonts w:ascii="宋体" w:hAnsi="宋体"/>
                <w:szCs w:val="21"/>
              </w:rPr>
            </w:pPr>
            <w:r w:rsidRPr="00E9589D">
              <w:rPr>
                <w:rFonts w:ascii="宋体" w:hAnsi="宋体" w:hint="eastAsia"/>
                <w:szCs w:val="21"/>
              </w:rPr>
              <w:t>60≤P</w:t>
            </w:r>
            <w:r w:rsidRPr="00E9589D">
              <w:rPr>
                <w:rFonts w:ascii="宋体" w:hAnsi="宋体"/>
                <w:szCs w:val="21"/>
              </w:rPr>
              <w:t>&lt;</w:t>
            </w:r>
            <w:r w:rsidRPr="00E9589D">
              <w:rPr>
                <w:rFonts w:ascii="宋体" w:hAnsi="宋体" w:hint="eastAsia"/>
                <w:szCs w:val="21"/>
              </w:rPr>
              <w:t>80</w:t>
            </w:r>
          </w:p>
        </w:tc>
        <w:tc>
          <w:tcPr>
            <w:tcW w:w="5952" w:type="dxa"/>
          </w:tcPr>
          <w:p w:rsidR="00EF64CB" w:rsidRPr="00E9589D" w:rsidRDefault="00EF64CB" w:rsidP="0002043C">
            <w:pPr>
              <w:pStyle w:val="2"/>
              <w:spacing w:line="300" w:lineRule="auto"/>
              <w:ind w:leftChars="0" w:left="0"/>
              <w:jc w:val="left"/>
              <w:rPr>
                <w:rFonts w:ascii="宋体" w:hAnsi="宋体"/>
                <w:szCs w:val="21"/>
              </w:rPr>
            </w:pPr>
            <w:r w:rsidRPr="00E9589D">
              <w:rPr>
                <w:rFonts w:ascii="宋体" w:hAnsi="宋体" w:hint="eastAsia"/>
                <w:szCs w:val="21"/>
              </w:rPr>
              <w:t>能完成大部分任务，完成质量一般</w:t>
            </w:r>
          </w:p>
        </w:tc>
      </w:tr>
      <w:tr w:rsidR="00EF64CB" w:rsidRPr="007B5565" w:rsidTr="00842920">
        <w:trPr>
          <w:cantSplit/>
          <w:trHeight w:val="579"/>
          <w:jc w:val="center"/>
        </w:trPr>
        <w:tc>
          <w:tcPr>
            <w:tcW w:w="1518" w:type="dxa"/>
          </w:tcPr>
          <w:p w:rsidR="00EF64CB" w:rsidRPr="00E9589D" w:rsidRDefault="00EF64CB" w:rsidP="0002043C">
            <w:pPr>
              <w:pStyle w:val="2"/>
              <w:spacing w:line="300" w:lineRule="auto"/>
              <w:ind w:leftChars="0" w:left="0"/>
              <w:jc w:val="center"/>
              <w:rPr>
                <w:rFonts w:ascii="宋体" w:hAnsi="宋体"/>
                <w:szCs w:val="21"/>
              </w:rPr>
            </w:pPr>
            <w:r w:rsidRPr="00E9589D">
              <w:rPr>
                <w:rFonts w:ascii="宋体" w:hAnsi="宋体" w:hint="eastAsia"/>
                <w:szCs w:val="21"/>
              </w:rPr>
              <w:t>未达到要求</w:t>
            </w:r>
          </w:p>
        </w:tc>
        <w:tc>
          <w:tcPr>
            <w:tcW w:w="2160" w:type="dxa"/>
          </w:tcPr>
          <w:p w:rsidR="00EF64CB" w:rsidRPr="00E9589D" w:rsidRDefault="00EF64CB" w:rsidP="0002043C">
            <w:pPr>
              <w:pStyle w:val="2"/>
              <w:spacing w:line="300" w:lineRule="auto"/>
              <w:ind w:leftChars="0" w:left="0"/>
              <w:jc w:val="center"/>
              <w:rPr>
                <w:rFonts w:ascii="宋体" w:hAnsi="宋体"/>
                <w:szCs w:val="21"/>
              </w:rPr>
            </w:pPr>
            <w:r w:rsidRPr="00E9589D">
              <w:rPr>
                <w:rFonts w:ascii="宋体" w:hAnsi="宋体" w:hint="eastAsia"/>
                <w:szCs w:val="21"/>
              </w:rPr>
              <w:t>P</w:t>
            </w:r>
            <w:r w:rsidRPr="00E9589D">
              <w:rPr>
                <w:rFonts w:ascii="宋体" w:hAnsi="宋体"/>
                <w:szCs w:val="21"/>
              </w:rPr>
              <w:t>&lt;</w:t>
            </w:r>
            <w:r w:rsidRPr="00E9589D">
              <w:rPr>
                <w:rFonts w:ascii="宋体" w:hAnsi="宋体" w:hint="eastAsia"/>
                <w:szCs w:val="21"/>
              </w:rPr>
              <w:t>60</w:t>
            </w:r>
          </w:p>
        </w:tc>
        <w:tc>
          <w:tcPr>
            <w:tcW w:w="5952" w:type="dxa"/>
          </w:tcPr>
          <w:p w:rsidR="00EF64CB" w:rsidRPr="00E9589D" w:rsidRDefault="00EF64CB" w:rsidP="0002043C">
            <w:pPr>
              <w:pStyle w:val="2"/>
              <w:spacing w:line="300" w:lineRule="auto"/>
              <w:ind w:leftChars="0" w:left="0"/>
              <w:jc w:val="left"/>
              <w:rPr>
                <w:rFonts w:ascii="宋体" w:hAnsi="宋体"/>
                <w:szCs w:val="21"/>
              </w:rPr>
            </w:pPr>
            <w:r w:rsidRPr="00E9589D">
              <w:rPr>
                <w:rFonts w:ascii="宋体" w:hAnsi="宋体" w:hint="eastAsia"/>
                <w:szCs w:val="21"/>
              </w:rPr>
              <w:t>未能完成岗位任务，影响部门的整体效益和业绩</w:t>
            </w:r>
          </w:p>
        </w:tc>
      </w:tr>
    </w:tbl>
    <w:p w:rsidR="00EF64CB" w:rsidRPr="007B5565" w:rsidRDefault="00EF64CB" w:rsidP="00EF64CB">
      <w:pPr>
        <w:jc w:val="center"/>
        <w:rPr>
          <w:rFonts w:ascii="宋体" w:hAnsi="宋体"/>
        </w:rPr>
      </w:pPr>
    </w:p>
    <w:p w:rsidR="00EF64CB" w:rsidRPr="00EF64CB" w:rsidRDefault="00EF64CB" w:rsidP="00EF64CB">
      <w:pPr>
        <w:spacing w:line="300" w:lineRule="auto"/>
        <w:jc w:val="center"/>
        <w:rPr>
          <w:rFonts w:ascii="宋体" w:eastAsia="宋体" w:hAnsi="宋体"/>
          <w:b/>
          <w:szCs w:val="21"/>
        </w:rPr>
      </w:pPr>
    </w:p>
    <w:sectPr w:rsidR="00EF64CB" w:rsidRPr="00EF64CB" w:rsidSect="000E4F7A">
      <w:headerReference w:type="default" r:id="rId8"/>
      <w:footerReference w:type="even" r:id="rId9"/>
      <w:footerReference w:type="default" r:id="rId10"/>
      <w:pgSz w:w="11906" w:h="16838"/>
      <w:pgMar w:top="1985" w:right="1134" w:bottom="1558" w:left="1134" w:header="851" w:footer="626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0B6D" w:rsidRDefault="00EC0B6D">
      <w:r>
        <w:separator/>
      </w:r>
    </w:p>
  </w:endnote>
  <w:endnote w:type="continuationSeparator" w:id="1">
    <w:p w:rsidR="00EC0B6D" w:rsidRDefault="00EC0B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2082" w:rsidRDefault="000557DF" w:rsidP="00F555BF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1D2082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D2082" w:rsidRDefault="001D2082" w:rsidP="001D2082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2082" w:rsidRDefault="000557DF" w:rsidP="00F555BF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1D2082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0F2630">
      <w:rPr>
        <w:rStyle w:val="a6"/>
        <w:noProof/>
      </w:rPr>
      <w:t>1</w:t>
    </w:r>
    <w:r>
      <w:rPr>
        <w:rStyle w:val="a6"/>
      </w:rPr>
      <w:fldChar w:fldCharType="end"/>
    </w:r>
  </w:p>
  <w:p w:rsidR="00512B66" w:rsidRDefault="000557DF" w:rsidP="001D2082">
    <w:pPr>
      <w:pStyle w:val="a4"/>
      <w:ind w:right="540"/>
    </w:pPr>
    <w:r w:rsidRPr="000557DF">
      <w:rPr>
        <w:rFonts w:ascii="SimSun" w:hAnsi="SimSun"/>
        <w:noProof/>
      </w:rPr>
      <w:pict>
        <v:line id="_x0000_s2066" style="position:absolute;flip:y;z-index:251658752" from="0,-2.9pt" to="481.6pt,-2.6pt" strokecolor="#f93" strokeweight="1.5pt"/>
      </w:pict>
    </w:r>
    <w:r w:rsidR="00CD028F">
      <w:rPr>
        <w:rFonts w:hint="eastAsia"/>
      </w:rPr>
      <w:t>员工绩效考评个人工作总结表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0B6D" w:rsidRDefault="00EC0B6D">
      <w:r>
        <w:separator/>
      </w:r>
    </w:p>
  </w:footnote>
  <w:footnote w:type="continuationSeparator" w:id="1">
    <w:p w:rsidR="00EC0B6D" w:rsidRDefault="00EC0B6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2B66" w:rsidRDefault="000557DF" w:rsidP="000366EE">
    <w:pPr>
      <w:pStyle w:val="a3"/>
      <w:pBdr>
        <w:bottom w:val="none" w:sz="0" w:space="0" w:color="auto"/>
      </w:pBdr>
      <w:jc w:val="right"/>
    </w:pPr>
    <w:r>
      <w:rPr>
        <w:noProof/>
      </w:rPr>
      <w:pict>
        <v:line id="_x0000_s2065" style="position:absolute;left:0;text-align:left;flip:y;z-index:251657728" from="0,48.6pt" to="481.6pt,48.9pt" o:allowincell="f" strokecolor="#f93" strokeweight="1.5pt"/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2" type="#_x0000_t75" style="position:absolute;left:0;text-align:left;margin-left:233.2pt;margin-top:-1.75pt;width:250.7pt;height:40.7pt;z-index:251656704">
          <v:imagedata r:id="rId1" o:title="LOGO-left"/>
          <w10:wrap type="topAndBottom"/>
          <w10:anchorlock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3674EE"/>
    <w:multiLevelType w:val="hybridMultilevel"/>
    <w:tmpl w:val="4F7E2F1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stylePaneFormatFilter w:val="3F01"/>
  <w:doNotTrackMoves/>
  <w:defaultTabStop w:val="420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5325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2294A"/>
    <w:rsid w:val="00020F87"/>
    <w:rsid w:val="000243DA"/>
    <w:rsid w:val="00030B2E"/>
    <w:rsid w:val="000366EE"/>
    <w:rsid w:val="00036EAE"/>
    <w:rsid w:val="0004647C"/>
    <w:rsid w:val="000557DF"/>
    <w:rsid w:val="00055D08"/>
    <w:rsid w:val="00061D4E"/>
    <w:rsid w:val="000637DE"/>
    <w:rsid w:val="000A2C9D"/>
    <w:rsid w:val="000C2978"/>
    <w:rsid w:val="000C3B50"/>
    <w:rsid w:val="000C5939"/>
    <w:rsid w:val="000D2E08"/>
    <w:rsid w:val="000E4F7A"/>
    <w:rsid w:val="000E6171"/>
    <w:rsid w:val="000F2630"/>
    <w:rsid w:val="00123AD0"/>
    <w:rsid w:val="00127A9C"/>
    <w:rsid w:val="00130370"/>
    <w:rsid w:val="00174E3C"/>
    <w:rsid w:val="001769C9"/>
    <w:rsid w:val="001B312D"/>
    <w:rsid w:val="001B41E9"/>
    <w:rsid w:val="001B421C"/>
    <w:rsid w:val="001B4E94"/>
    <w:rsid w:val="001D0E4C"/>
    <w:rsid w:val="001D2082"/>
    <w:rsid w:val="001E0DD4"/>
    <w:rsid w:val="001F262F"/>
    <w:rsid w:val="002008A4"/>
    <w:rsid w:val="002131C3"/>
    <w:rsid w:val="0023000F"/>
    <w:rsid w:val="00232412"/>
    <w:rsid w:val="00244DD6"/>
    <w:rsid w:val="00246E0A"/>
    <w:rsid w:val="002742F0"/>
    <w:rsid w:val="00292AE8"/>
    <w:rsid w:val="002B0254"/>
    <w:rsid w:val="002B02CD"/>
    <w:rsid w:val="002B5B0A"/>
    <w:rsid w:val="002C226A"/>
    <w:rsid w:val="002C747B"/>
    <w:rsid w:val="00305725"/>
    <w:rsid w:val="00362DF3"/>
    <w:rsid w:val="003D36FB"/>
    <w:rsid w:val="003E64CD"/>
    <w:rsid w:val="00412987"/>
    <w:rsid w:val="00414461"/>
    <w:rsid w:val="00414F95"/>
    <w:rsid w:val="00416273"/>
    <w:rsid w:val="0042294A"/>
    <w:rsid w:val="00460027"/>
    <w:rsid w:val="00471CFA"/>
    <w:rsid w:val="004835CD"/>
    <w:rsid w:val="00491B69"/>
    <w:rsid w:val="00493405"/>
    <w:rsid w:val="004A6F42"/>
    <w:rsid w:val="004B5A62"/>
    <w:rsid w:val="004D1B9B"/>
    <w:rsid w:val="004E23AA"/>
    <w:rsid w:val="004E2CC6"/>
    <w:rsid w:val="004F0622"/>
    <w:rsid w:val="00512B66"/>
    <w:rsid w:val="00516AFC"/>
    <w:rsid w:val="005234F6"/>
    <w:rsid w:val="00531D80"/>
    <w:rsid w:val="00541F83"/>
    <w:rsid w:val="0054203C"/>
    <w:rsid w:val="005502ED"/>
    <w:rsid w:val="005670A8"/>
    <w:rsid w:val="005823BA"/>
    <w:rsid w:val="005C2650"/>
    <w:rsid w:val="005D061D"/>
    <w:rsid w:val="005D43BD"/>
    <w:rsid w:val="005D5800"/>
    <w:rsid w:val="005E6592"/>
    <w:rsid w:val="005F0916"/>
    <w:rsid w:val="006057EA"/>
    <w:rsid w:val="00606B74"/>
    <w:rsid w:val="006129F1"/>
    <w:rsid w:val="00613D66"/>
    <w:rsid w:val="00641331"/>
    <w:rsid w:val="0066028E"/>
    <w:rsid w:val="006B37E7"/>
    <w:rsid w:val="006C04E8"/>
    <w:rsid w:val="006F5060"/>
    <w:rsid w:val="007046BD"/>
    <w:rsid w:val="00707B58"/>
    <w:rsid w:val="00717C4B"/>
    <w:rsid w:val="00721D4B"/>
    <w:rsid w:val="00722AC6"/>
    <w:rsid w:val="00724DD2"/>
    <w:rsid w:val="00740FBA"/>
    <w:rsid w:val="00741EEF"/>
    <w:rsid w:val="00775163"/>
    <w:rsid w:val="0078455C"/>
    <w:rsid w:val="00785EA3"/>
    <w:rsid w:val="007A44C2"/>
    <w:rsid w:val="007A6B03"/>
    <w:rsid w:val="007B27B8"/>
    <w:rsid w:val="007B4CA0"/>
    <w:rsid w:val="007E5713"/>
    <w:rsid w:val="007F03DE"/>
    <w:rsid w:val="00815BE5"/>
    <w:rsid w:val="00842920"/>
    <w:rsid w:val="00877A89"/>
    <w:rsid w:val="00891FE1"/>
    <w:rsid w:val="008971F6"/>
    <w:rsid w:val="008A238C"/>
    <w:rsid w:val="008B427F"/>
    <w:rsid w:val="008B4979"/>
    <w:rsid w:val="008C0CA0"/>
    <w:rsid w:val="008C75A2"/>
    <w:rsid w:val="008D4AD9"/>
    <w:rsid w:val="008D6333"/>
    <w:rsid w:val="008D6E02"/>
    <w:rsid w:val="008D7033"/>
    <w:rsid w:val="008E1F46"/>
    <w:rsid w:val="008F0014"/>
    <w:rsid w:val="008F11C7"/>
    <w:rsid w:val="00912F79"/>
    <w:rsid w:val="009245EF"/>
    <w:rsid w:val="00925AB0"/>
    <w:rsid w:val="0093405F"/>
    <w:rsid w:val="009421D3"/>
    <w:rsid w:val="00953712"/>
    <w:rsid w:val="00963352"/>
    <w:rsid w:val="00982EA9"/>
    <w:rsid w:val="00985E64"/>
    <w:rsid w:val="00987E2A"/>
    <w:rsid w:val="009952A6"/>
    <w:rsid w:val="00996D19"/>
    <w:rsid w:val="00996F51"/>
    <w:rsid w:val="009A16C8"/>
    <w:rsid w:val="009A3A3E"/>
    <w:rsid w:val="009C52EA"/>
    <w:rsid w:val="009D1028"/>
    <w:rsid w:val="009D1C01"/>
    <w:rsid w:val="009D7A98"/>
    <w:rsid w:val="00A057AC"/>
    <w:rsid w:val="00A12454"/>
    <w:rsid w:val="00A13202"/>
    <w:rsid w:val="00A25237"/>
    <w:rsid w:val="00A3323A"/>
    <w:rsid w:val="00A74EA6"/>
    <w:rsid w:val="00A829E4"/>
    <w:rsid w:val="00AA45F6"/>
    <w:rsid w:val="00AD4B30"/>
    <w:rsid w:val="00AD5317"/>
    <w:rsid w:val="00B01E63"/>
    <w:rsid w:val="00B01FD3"/>
    <w:rsid w:val="00B03511"/>
    <w:rsid w:val="00B4162C"/>
    <w:rsid w:val="00B51068"/>
    <w:rsid w:val="00B52AD5"/>
    <w:rsid w:val="00B66924"/>
    <w:rsid w:val="00B675AC"/>
    <w:rsid w:val="00B76726"/>
    <w:rsid w:val="00B801BB"/>
    <w:rsid w:val="00B80A77"/>
    <w:rsid w:val="00B91584"/>
    <w:rsid w:val="00B951D4"/>
    <w:rsid w:val="00B97144"/>
    <w:rsid w:val="00BA50E5"/>
    <w:rsid w:val="00BD327A"/>
    <w:rsid w:val="00BE652B"/>
    <w:rsid w:val="00C0044D"/>
    <w:rsid w:val="00C0130D"/>
    <w:rsid w:val="00C03DF6"/>
    <w:rsid w:val="00C05708"/>
    <w:rsid w:val="00C07126"/>
    <w:rsid w:val="00C127EE"/>
    <w:rsid w:val="00C55D5F"/>
    <w:rsid w:val="00C76093"/>
    <w:rsid w:val="00C76FE3"/>
    <w:rsid w:val="00C7716B"/>
    <w:rsid w:val="00CA1B89"/>
    <w:rsid w:val="00CA3E07"/>
    <w:rsid w:val="00CB12B3"/>
    <w:rsid w:val="00CC5F37"/>
    <w:rsid w:val="00CD028F"/>
    <w:rsid w:val="00CF0AEA"/>
    <w:rsid w:val="00CF2370"/>
    <w:rsid w:val="00CF3814"/>
    <w:rsid w:val="00D001A8"/>
    <w:rsid w:val="00D00F7C"/>
    <w:rsid w:val="00D04CFF"/>
    <w:rsid w:val="00D41F28"/>
    <w:rsid w:val="00D44FA8"/>
    <w:rsid w:val="00D47A12"/>
    <w:rsid w:val="00D665A6"/>
    <w:rsid w:val="00DA2267"/>
    <w:rsid w:val="00DA7D5A"/>
    <w:rsid w:val="00DB0365"/>
    <w:rsid w:val="00DC1C3D"/>
    <w:rsid w:val="00DC5AE3"/>
    <w:rsid w:val="00DE7D57"/>
    <w:rsid w:val="00DF7C23"/>
    <w:rsid w:val="00E21E75"/>
    <w:rsid w:val="00E24A09"/>
    <w:rsid w:val="00E24FB0"/>
    <w:rsid w:val="00E25794"/>
    <w:rsid w:val="00E33D50"/>
    <w:rsid w:val="00E33F8C"/>
    <w:rsid w:val="00E92241"/>
    <w:rsid w:val="00E93567"/>
    <w:rsid w:val="00EC0B6D"/>
    <w:rsid w:val="00ED0F7E"/>
    <w:rsid w:val="00ED1979"/>
    <w:rsid w:val="00ED25D0"/>
    <w:rsid w:val="00EF64CB"/>
    <w:rsid w:val="00F04485"/>
    <w:rsid w:val="00F34190"/>
    <w:rsid w:val="00F466CC"/>
    <w:rsid w:val="00F53996"/>
    <w:rsid w:val="00F555BF"/>
    <w:rsid w:val="00F61F3B"/>
    <w:rsid w:val="00F7120F"/>
    <w:rsid w:val="00F85C90"/>
    <w:rsid w:val="00FA3971"/>
    <w:rsid w:val="00FC4E2A"/>
    <w:rsid w:val="00FD070C"/>
    <w:rsid w:val="00FD7A3A"/>
    <w:rsid w:val="00FE3F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B4979"/>
    <w:pPr>
      <w:widowControl w:val="0"/>
      <w:jc w:val="both"/>
    </w:pPr>
    <w:rPr>
      <w:kern w:val="2"/>
      <w:sz w:val="21"/>
      <w:szCs w:val="24"/>
    </w:rPr>
  </w:style>
  <w:style w:type="paragraph" w:styleId="4">
    <w:name w:val="heading 4"/>
    <w:basedOn w:val="a"/>
    <w:next w:val="a"/>
    <w:qFormat/>
    <w:rsid w:val="000E4F7A"/>
    <w:pPr>
      <w:keepNext/>
      <w:keepLines/>
      <w:spacing w:before="280" w:after="290" w:line="376" w:lineRule="auto"/>
      <w:outlineLvl w:val="3"/>
    </w:pPr>
    <w:rPr>
      <w:rFonts w:ascii="Arial" w:eastAsia="SimHei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0637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"/>
    <w:uiPriority w:val="99"/>
    <w:rsid w:val="000637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5">
    <w:name w:val="Table Grid"/>
    <w:basedOn w:val="a1"/>
    <w:rsid w:val="00C03DF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age number"/>
    <w:basedOn w:val="a0"/>
    <w:rsid w:val="000366EE"/>
  </w:style>
  <w:style w:type="paragraph" w:styleId="a7">
    <w:name w:val="Message Header"/>
    <w:basedOn w:val="a8"/>
    <w:rsid w:val="00292AE8"/>
    <w:pPr>
      <w:keepLines/>
      <w:widowControl/>
      <w:tabs>
        <w:tab w:val="left" w:pos="720"/>
        <w:tab w:val="left" w:pos="4320"/>
        <w:tab w:val="left" w:pos="5040"/>
        <w:tab w:val="right" w:pos="8640"/>
      </w:tabs>
      <w:spacing w:after="40" w:line="440" w:lineRule="atLeast"/>
      <w:ind w:left="720" w:hanging="720"/>
      <w:jc w:val="left"/>
    </w:pPr>
    <w:rPr>
      <w:rFonts w:ascii="Arial" w:hAnsi="Arial"/>
      <w:spacing w:val="-5"/>
      <w:kern w:val="0"/>
      <w:sz w:val="20"/>
      <w:szCs w:val="20"/>
      <w:lang w:bidi="he-IL"/>
    </w:rPr>
  </w:style>
  <w:style w:type="paragraph" w:customStyle="1" w:styleId="a9">
    <w:name w:val="首消息标题"/>
    <w:basedOn w:val="a7"/>
    <w:next w:val="a7"/>
    <w:rsid w:val="00292AE8"/>
  </w:style>
  <w:style w:type="character" w:customStyle="1" w:styleId="aa">
    <w:name w:val="消息标题标签"/>
    <w:autoRedefine/>
    <w:rsid w:val="00292AE8"/>
    <w:rPr>
      <w:rFonts w:ascii="Arial Black" w:eastAsia="SimHei" w:hAnsi="Arial Black"/>
      <w:b/>
      <w:noProof w:val="0"/>
      <w:sz w:val="18"/>
      <w:lang w:eastAsia="zh-CN"/>
    </w:rPr>
  </w:style>
  <w:style w:type="paragraph" w:styleId="a8">
    <w:name w:val="Body Text"/>
    <w:basedOn w:val="a"/>
    <w:rsid w:val="00292AE8"/>
    <w:pPr>
      <w:spacing w:after="120"/>
    </w:pPr>
  </w:style>
  <w:style w:type="paragraph" w:customStyle="1" w:styleId="Quotesklein">
    <w:name w:val="Quotes klein"/>
    <w:basedOn w:val="4"/>
    <w:rsid w:val="000E4F7A"/>
    <w:pPr>
      <w:keepLines w:val="0"/>
      <w:framePr w:w="4474" w:h="2597" w:hSpace="142" w:wrap="around" w:vAnchor="page" w:hAnchor="page" w:x="6837" w:y="2737" w:anchorLock="1"/>
      <w:widowControl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before="0" w:after="0" w:line="240" w:lineRule="auto"/>
      <w:jc w:val="left"/>
    </w:pPr>
    <w:rPr>
      <w:rFonts w:eastAsia="SimSun"/>
      <w:b w:val="0"/>
      <w:bCs w:val="0"/>
      <w:kern w:val="0"/>
      <w:sz w:val="16"/>
      <w:szCs w:val="20"/>
      <w:lang w:val="de-DE" w:eastAsia="de-DE"/>
    </w:rPr>
  </w:style>
  <w:style w:type="paragraph" w:customStyle="1" w:styleId="Quotesgro">
    <w:name w:val="Quotes groß"/>
    <w:basedOn w:val="Quotesklein"/>
    <w:rsid w:val="000E4F7A"/>
    <w:pPr>
      <w:framePr w:wrap="around"/>
    </w:pPr>
    <w:rPr>
      <w:sz w:val="22"/>
    </w:rPr>
  </w:style>
  <w:style w:type="paragraph" w:customStyle="1" w:styleId="Quotesberschrift">
    <w:name w:val="Quotes Überschrift"/>
    <w:basedOn w:val="Quotesgro"/>
    <w:rsid w:val="000E4F7A"/>
    <w:pPr>
      <w:framePr w:wrap="around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pct25" w:color="auto" w:fill="FFFFFF"/>
    </w:pPr>
    <w:rPr>
      <w:b/>
      <w:sz w:val="28"/>
    </w:rPr>
  </w:style>
  <w:style w:type="character" w:styleId="ab">
    <w:name w:val="Hyperlink"/>
    <w:rsid w:val="000E4F7A"/>
    <w:rPr>
      <w:color w:val="0000FF"/>
      <w:u w:val="single"/>
    </w:rPr>
  </w:style>
  <w:style w:type="character" w:customStyle="1" w:styleId="Char">
    <w:name w:val="页脚 Char"/>
    <w:link w:val="a4"/>
    <w:uiPriority w:val="99"/>
    <w:rsid w:val="00CF3814"/>
    <w:rPr>
      <w:kern w:val="2"/>
      <w:sz w:val="18"/>
      <w:szCs w:val="18"/>
    </w:rPr>
  </w:style>
  <w:style w:type="paragraph" w:styleId="2">
    <w:name w:val="Body Text Indent 2"/>
    <w:basedOn w:val="a"/>
    <w:link w:val="2Char"/>
    <w:rsid w:val="00EF64CB"/>
    <w:pPr>
      <w:spacing w:after="120" w:line="480" w:lineRule="auto"/>
      <w:ind w:leftChars="200" w:left="420"/>
    </w:pPr>
    <w:rPr>
      <w:rFonts w:eastAsia="宋体"/>
    </w:rPr>
  </w:style>
  <w:style w:type="character" w:customStyle="1" w:styleId="2Char">
    <w:name w:val="正文文本缩进 2 Char"/>
    <w:basedOn w:val="a0"/>
    <w:link w:val="2"/>
    <w:rsid w:val="00EF64CB"/>
    <w:rPr>
      <w:rFonts w:eastAsia="宋体"/>
      <w:kern w:val="2"/>
      <w:sz w:val="21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I&#24212;&#29992;\Documen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EFA247-1BCE-40AD-903F-FEE632B7C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Document.dot</Template>
  <TotalTime>23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收件人/Attn：[单击此处输入姓名]</vt:lpstr>
    </vt:vector>
  </TitlesOfParts>
  <Company>Microsoft</Company>
  <LinksUpToDate>false</LinksUpToDate>
  <CharactersWithSpaces>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收件人/Attn：[单击此处输入姓名]</dc:title>
  <dc:subject/>
  <dc:creator>栾天琳</dc:creator>
  <cp:keywords/>
  <dc:description/>
  <cp:lastModifiedBy>wenlong xue</cp:lastModifiedBy>
  <cp:revision>34</cp:revision>
  <cp:lastPrinted>2006-03-29T10:15:00Z</cp:lastPrinted>
  <dcterms:created xsi:type="dcterms:W3CDTF">2018-01-02T13:53:00Z</dcterms:created>
  <dcterms:modified xsi:type="dcterms:W3CDTF">2018-08-05T07:19:00Z</dcterms:modified>
</cp:coreProperties>
</file>