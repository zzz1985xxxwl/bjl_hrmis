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000"/>
      </w:tblPr>
      <w:tblGrid>
        <w:gridCol w:w="1148"/>
        <w:gridCol w:w="1749"/>
        <w:gridCol w:w="1134"/>
        <w:gridCol w:w="2214"/>
        <w:gridCol w:w="1620"/>
        <w:gridCol w:w="1774"/>
        <w:gridCol w:w="26"/>
      </w:tblGrid>
      <w:tr w:rsidR="00E33F8C" w:rsidTr="00B404D2">
        <w:trPr>
          <w:gridAfter w:val="1"/>
          <w:wAfter w:w="26" w:type="dxa"/>
          <w:trHeight w:val="516"/>
          <w:jc w:val="center"/>
        </w:trPr>
        <w:tc>
          <w:tcPr>
            <w:tcW w:w="9639" w:type="dxa"/>
            <w:gridSpan w:val="6"/>
          </w:tcPr>
          <w:p w:rsidR="00E33F8C" w:rsidRDefault="00B404D2" w:rsidP="00340737">
            <w:pPr>
              <w:spacing w:line="300" w:lineRule="auto"/>
              <w:jc w:val="center"/>
              <w:rPr>
                <w:rFonts w:ascii="SimSun" w:hAnsi="SimSun" w:hint="eastAsia"/>
                <w:b/>
                <w:sz w:val="32"/>
                <w:szCs w:val="32"/>
              </w:rPr>
            </w:pPr>
            <w:r w:rsidRPr="0066028E">
              <w:rPr>
                <w:rFonts w:ascii="宋体" w:hAnsi="宋体" w:hint="eastAsia"/>
                <w:b/>
                <w:sz w:val="32"/>
                <w:szCs w:val="32"/>
              </w:rPr>
              <w:t>员工绩效考评个人工作总结表</w:t>
            </w:r>
          </w:p>
        </w:tc>
      </w:tr>
      <w:tr w:rsidR="00B404D2" w:rsidRPr="00D804FB" w:rsidTr="00390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97"/>
          <w:jc w:val="center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性别</w:t>
            </w:r>
          </w:p>
        </w:tc>
        <w:tc>
          <w:tcPr>
            <w:tcW w:w="2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出生年月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B404D2" w:rsidRPr="00D804FB" w:rsidTr="00390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97"/>
          <w:jc w:val="center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部门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岗位</w:t>
            </w:r>
          </w:p>
        </w:tc>
        <w:tc>
          <w:tcPr>
            <w:tcW w:w="2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部门经理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B404D2" w:rsidRPr="00D804FB" w:rsidTr="00390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97"/>
          <w:jc w:val="center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学历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到职日期</w:t>
            </w:r>
          </w:p>
        </w:tc>
        <w:tc>
          <w:tcPr>
            <w:tcW w:w="2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考评时间段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4D2" w:rsidRPr="00DA2267" w:rsidRDefault="00B404D2" w:rsidP="00EC3CB9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</w:tbl>
    <w:p w:rsidR="00653214" w:rsidRDefault="00653214" w:rsidP="0066028E">
      <w:pPr>
        <w:spacing w:line="300" w:lineRule="auto"/>
        <w:jc w:val="center"/>
        <w:rPr>
          <w:rFonts w:ascii="宋体" w:eastAsia="宋体" w:hAnsi="宋体"/>
          <w:b/>
          <w:szCs w:val="21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925"/>
        <w:gridCol w:w="1592"/>
        <w:gridCol w:w="1009"/>
        <w:gridCol w:w="1010"/>
        <w:gridCol w:w="1009"/>
        <w:gridCol w:w="1010"/>
        <w:gridCol w:w="1010"/>
        <w:gridCol w:w="1100"/>
      </w:tblGrid>
      <w:tr w:rsidR="00FA1A9A" w:rsidRPr="00D804FB" w:rsidTr="003F5C21">
        <w:trPr>
          <w:trHeight w:hRule="exact" w:val="403"/>
          <w:jc w:val="center"/>
        </w:trPr>
        <w:tc>
          <w:tcPr>
            <w:tcW w:w="1925" w:type="dxa"/>
          </w:tcPr>
          <w:p w:rsidR="00FA1A9A" w:rsidRPr="00DA2267" w:rsidRDefault="004E69C6" w:rsidP="00161E85">
            <w:pPr>
              <w:jc w:val="center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分类</w:t>
            </w:r>
          </w:p>
        </w:tc>
        <w:tc>
          <w:tcPr>
            <w:tcW w:w="1592" w:type="dxa"/>
          </w:tcPr>
          <w:p w:rsidR="00FA1A9A" w:rsidRPr="00DA2267" w:rsidRDefault="004E69C6" w:rsidP="00161E85">
            <w:pPr>
              <w:jc w:val="center"/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009" w:type="dxa"/>
          </w:tcPr>
          <w:p w:rsidR="00FA1A9A" w:rsidRPr="00DA2267" w:rsidRDefault="004E69C6" w:rsidP="00161E85">
            <w:pPr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评定（很差→很好）</w:t>
            </w:r>
          </w:p>
        </w:tc>
        <w:tc>
          <w:tcPr>
            <w:tcW w:w="1010" w:type="dxa"/>
          </w:tcPr>
          <w:p w:rsidR="00FA1A9A" w:rsidRPr="00DA2267" w:rsidRDefault="00FA1A9A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9" w:type="dxa"/>
          </w:tcPr>
          <w:p w:rsidR="00FA1A9A" w:rsidRPr="00DA2267" w:rsidRDefault="00FA1A9A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10" w:type="dxa"/>
          </w:tcPr>
          <w:p w:rsidR="00FA1A9A" w:rsidRPr="00DA2267" w:rsidRDefault="00FA1A9A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10" w:type="dxa"/>
          </w:tcPr>
          <w:p w:rsidR="00FA1A9A" w:rsidRPr="00DA2267" w:rsidRDefault="00FA1A9A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00" w:type="dxa"/>
          </w:tcPr>
          <w:p w:rsidR="00FA1A9A" w:rsidRPr="00DA2267" w:rsidRDefault="004E69C6" w:rsidP="00161E85">
            <w:pPr>
              <w:rPr>
                <w:rFonts w:ascii="宋体" w:hAnsi="宋体"/>
                <w:b/>
                <w:szCs w:val="21"/>
              </w:rPr>
            </w:pPr>
            <w:r w:rsidRPr="00DA2267">
              <w:rPr>
                <w:rFonts w:ascii="宋体" w:hAnsi="宋体" w:hint="eastAsia"/>
                <w:b/>
                <w:szCs w:val="21"/>
              </w:rPr>
              <w:t>权重</w:t>
            </w:r>
          </w:p>
        </w:tc>
      </w:tr>
      <w:tr w:rsidR="00930DF2" w:rsidRPr="00D804FB" w:rsidTr="003F5C21">
        <w:trPr>
          <w:trHeight w:hRule="exact" w:val="403"/>
          <w:jc w:val="center"/>
        </w:trPr>
        <w:tc>
          <w:tcPr>
            <w:tcW w:w="1925" w:type="dxa"/>
          </w:tcPr>
          <w:p w:rsidR="00930DF2" w:rsidRPr="00DA2267" w:rsidRDefault="00930DF2" w:rsidP="00161E8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92" w:type="dxa"/>
          </w:tcPr>
          <w:p w:rsidR="00930DF2" w:rsidRPr="00DA2267" w:rsidRDefault="00930DF2" w:rsidP="00161E85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9" w:type="dxa"/>
          </w:tcPr>
          <w:p w:rsidR="00930DF2" w:rsidRPr="00DA2267" w:rsidRDefault="00930DF2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10" w:type="dxa"/>
          </w:tcPr>
          <w:p w:rsidR="00930DF2" w:rsidRPr="00DA2267" w:rsidRDefault="00930DF2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9" w:type="dxa"/>
          </w:tcPr>
          <w:p w:rsidR="00930DF2" w:rsidRPr="00DA2267" w:rsidRDefault="00930DF2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10" w:type="dxa"/>
          </w:tcPr>
          <w:p w:rsidR="00930DF2" w:rsidRPr="00DA2267" w:rsidRDefault="00930DF2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10" w:type="dxa"/>
          </w:tcPr>
          <w:p w:rsidR="00930DF2" w:rsidRPr="00DA2267" w:rsidRDefault="00930DF2" w:rsidP="00161E85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00" w:type="dxa"/>
          </w:tcPr>
          <w:p w:rsidR="00930DF2" w:rsidRPr="00DA2267" w:rsidRDefault="00930DF2" w:rsidP="00161E85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FA1A9A" w:rsidRDefault="00FA1A9A" w:rsidP="0066028E">
      <w:pPr>
        <w:spacing w:line="300" w:lineRule="auto"/>
        <w:jc w:val="center"/>
        <w:rPr>
          <w:rFonts w:ascii="宋体" w:eastAsia="宋体" w:hAnsi="宋体"/>
          <w:b/>
          <w:szCs w:val="21"/>
        </w:rPr>
      </w:pPr>
    </w:p>
    <w:p w:rsidR="00653214" w:rsidRPr="00FA3971" w:rsidRDefault="00653214" w:rsidP="0066028E">
      <w:pPr>
        <w:spacing w:line="300" w:lineRule="auto"/>
        <w:jc w:val="center"/>
        <w:rPr>
          <w:rFonts w:ascii="宋体" w:eastAsia="宋体" w:hAnsi="宋体"/>
          <w:b/>
          <w:szCs w:val="21"/>
        </w:rPr>
      </w:pPr>
    </w:p>
    <w:tbl>
      <w:tblPr>
        <w:tblW w:w="9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2"/>
      </w:tblGrid>
      <w:tr w:rsidR="0066028E" w:rsidRPr="00FA3971" w:rsidTr="00B03511">
        <w:trPr>
          <w:trHeight w:val="225"/>
          <w:jc w:val="center"/>
        </w:trPr>
        <w:tc>
          <w:tcPr>
            <w:tcW w:w="96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6028E" w:rsidRPr="00FA3971" w:rsidRDefault="0066028E" w:rsidP="00414461">
            <w:pPr>
              <w:spacing w:line="300" w:lineRule="auto"/>
              <w:rPr>
                <w:rFonts w:ascii="宋体" w:eastAsia="宋体" w:hAnsi="宋体"/>
                <w:b/>
                <w:szCs w:val="21"/>
              </w:rPr>
            </w:pPr>
            <w:r w:rsidRPr="00FA3971">
              <w:rPr>
                <w:rFonts w:ascii="宋体" w:eastAsia="宋体" w:hAnsi="宋体" w:hint="eastAsia"/>
                <w:b/>
                <w:i/>
                <w:szCs w:val="21"/>
              </w:rPr>
              <w:t>（由员工本人填写）</w:t>
            </w:r>
          </w:p>
        </w:tc>
      </w:tr>
      <w:tr w:rsidR="0066028E" w:rsidRPr="00FA3971" w:rsidTr="00B03511">
        <w:trPr>
          <w:jc w:val="center"/>
        </w:trPr>
        <w:tc>
          <w:tcPr>
            <w:tcW w:w="963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028E" w:rsidRPr="00FA3971" w:rsidRDefault="0066028E" w:rsidP="00174E3C">
            <w:pPr>
              <w:spacing w:line="300" w:lineRule="auto"/>
              <w:rPr>
                <w:rFonts w:ascii="宋体" w:eastAsia="宋体" w:hAnsi="宋体"/>
                <w:b/>
                <w:i/>
                <w:szCs w:val="21"/>
              </w:rPr>
            </w:pPr>
          </w:p>
        </w:tc>
      </w:tr>
    </w:tbl>
    <w:p w:rsidR="00F85C90" w:rsidRPr="00FA3971" w:rsidRDefault="00F85C90" w:rsidP="0066028E">
      <w:pPr>
        <w:tabs>
          <w:tab w:val="left" w:pos="7080"/>
        </w:tabs>
        <w:rPr>
          <w:rFonts w:ascii="宋体" w:eastAsia="宋体" w:hAnsi="宋体"/>
          <w:b/>
          <w:szCs w:val="21"/>
        </w:rPr>
      </w:pPr>
    </w:p>
    <w:sectPr w:rsidR="00F85C90" w:rsidRPr="00FA3971" w:rsidSect="000E4F7A">
      <w:headerReference w:type="default" r:id="rId8"/>
      <w:footerReference w:type="even" r:id="rId9"/>
      <w:footerReference w:type="default" r:id="rId10"/>
      <w:pgSz w:w="11906" w:h="16838"/>
      <w:pgMar w:top="1985" w:right="1134" w:bottom="1558" w:left="1134" w:header="851" w:footer="62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5FB" w:rsidRDefault="003825FB">
      <w:r>
        <w:separator/>
      </w:r>
    </w:p>
  </w:endnote>
  <w:endnote w:type="continuationSeparator" w:id="1">
    <w:p w:rsidR="003825FB" w:rsidRDefault="00382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C519BC" w:rsidP="00F555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208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2082" w:rsidRDefault="001D2082" w:rsidP="001D208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C519BC" w:rsidP="00F555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208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5C21">
      <w:rPr>
        <w:rStyle w:val="a6"/>
        <w:noProof/>
      </w:rPr>
      <w:t>1</w:t>
    </w:r>
    <w:r>
      <w:rPr>
        <w:rStyle w:val="a6"/>
      </w:rPr>
      <w:fldChar w:fldCharType="end"/>
    </w:r>
  </w:p>
  <w:p w:rsidR="00512B66" w:rsidRDefault="00C519BC" w:rsidP="001D2082">
    <w:pPr>
      <w:pStyle w:val="a4"/>
      <w:ind w:right="540"/>
    </w:pPr>
    <w:r w:rsidRPr="00C519BC">
      <w:rPr>
        <w:rFonts w:ascii="SimSun" w:hAnsi="SimSun"/>
        <w:noProof/>
      </w:rPr>
      <w:pict>
        <v:line id="_x0000_s2066" style="position:absolute;flip:y;z-index:251658752" from="0,-2.9pt" to="481.6pt,-2.6pt" strokecolor="#f93" strokeweight="1.5pt"/>
      </w:pict>
    </w:r>
    <w:r w:rsidR="00CD028F">
      <w:rPr>
        <w:rFonts w:hint="eastAsia"/>
      </w:rPr>
      <w:t>员工绩效考评个人工作总结表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5FB" w:rsidRDefault="003825FB">
      <w:r>
        <w:separator/>
      </w:r>
    </w:p>
  </w:footnote>
  <w:footnote w:type="continuationSeparator" w:id="1">
    <w:p w:rsidR="003825FB" w:rsidRDefault="003825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B66" w:rsidRDefault="00C519BC" w:rsidP="000366EE">
    <w:pPr>
      <w:pStyle w:val="a3"/>
      <w:pBdr>
        <w:bottom w:val="none" w:sz="0" w:space="0" w:color="auto"/>
      </w:pBdr>
      <w:jc w:val="right"/>
    </w:pPr>
    <w:r>
      <w:rPr>
        <w:noProof/>
      </w:rPr>
      <w:pict>
        <v:line id="_x0000_s2065" style="position:absolute;left:0;text-align:left;flip:y;z-index:251657728" from="0,48.6pt" to="481.6pt,48.9pt" o:allowincell="f" strokecolor="#f93" strokeweight="1.5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233.2pt;margin-top:-1.75pt;width:250.7pt;height:40.7pt;z-index:251656704">
          <v:imagedata r:id="rId1" o:title="LOGO-left"/>
          <w10:wrap type="topAndBottom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674EE"/>
    <w:multiLevelType w:val="hybridMultilevel"/>
    <w:tmpl w:val="4F7E2F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32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94A"/>
    <w:rsid w:val="00020F87"/>
    <w:rsid w:val="000243DA"/>
    <w:rsid w:val="00030B2E"/>
    <w:rsid w:val="000366EE"/>
    <w:rsid w:val="00036EAE"/>
    <w:rsid w:val="0004647C"/>
    <w:rsid w:val="00055D08"/>
    <w:rsid w:val="00061D4E"/>
    <w:rsid w:val="000637DE"/>
    <w:rsid w:val="000716B2"/>
    <w:rsid w:val="000A2C9D"/>
    <w:rsid w:val="000C2978"/>
    <w:rsid w:val="000C3B50"/>
    <w:rsid w:val="000C5939"/>
    <w:rsid w:val="000D2E08"/>
    <w:rsid w:val="000E4F7A"/>
    <w:rsid w:val="000E6171"/>
    <w:rsid w:val="00123AD0"/>
    <w:rsid w:val="00127A9C"/>
    <w:rsid w:val="00130370"/>
    <w:rsid w:val="00174E3C"/>
    <w:rsid w:val="001769C9"/>
    <w:rsid w:val="001B41E9"/>
    <w:rsid w:val="001B421C"/>
    <w:rsid w:val="001D0E4C"/>
    <w:rsid w:val="001D2082"/>
    <w:rsid w:val="001E0DD4"/>
    <w:rsid w:val="001F262F"/>
    <w:rsid w:val="002131C3"/>
    <w:rsid w:val="002214A6"/>
    <w:rsid w:val="00232412"/>
    <w:rsid w:val="00244DD6"/>
    <w:rsid w:val="00246E0A"/>
    <w:rsid w:val="002742F0"/>
    <w:rsid w:val="00292AE8"/>
    <w:rsid w:val="002B02CD"/>
    <w:rsid w:val="002B17D8"/>
    <w:rsid w:val="002B5B0A"/>
    <w:rsid w:val="002C226A"/>
    <w:rsid w:val="002C747B"/>
    <w:rsid w:val="00305725"/>
    <w:rsid w:val="00362DF3"/>
    <w:rsid w:val="003825FB"/>
    <w:rsid w:val="00390832"/>
    <w:rsid w:val="003D36FB"/>
    <w:rsid w:val="003F5C21"/>
    <w:rsid w:val="00414461"/>
    <w:rsid w:val="00414F95"/>
    <w:rsid w:val="00416273"/>
    <w:rsid w:val="0042149C"/>
    <w:rsid w:val="0042294A"/>
    <w:rsid w:val="00460027"/>
    <w:rsid w:val="004835CD"/>
    <w:rsid w:val="00491B69"/>
    <w:rsid w:val="00493405"/>
    <w:rsid w:val="00494935"/>
    <w:rsid w:val="004A6F42"/>
    <w:rsid w:val="004B5A62"/>
    <w:rsid w:val="004D1B9B"/>
    <w:rsid w:val="004E23AA"/>
    <w:rsid w:val="004E2CC6"/>
    <w:rsid w:val="004E36A5"/>
    <w:rsid w:val="004E69C6"/>
    <w:rsid w:val="004F0622"/>
    <w:rsid w:val="00512B66"/>
    <w:rsid w:val="005234F6"/>
    <w:rsid w:val="00531D80"/>
    <w:rsid w:val="00541F83"/>
    <w:rsid w:val="005502ED"/>
    <w:rsid w:val="005670A8"/>
    <w:rsid w:val="005823BA"/>
    <w:rsid w:val="005C2650"/>
    <w:rsid w:val="005D061D"/>
    <w:rsid w:val="006057EA"/>
    <w:rsid w:val="00606B74"/>
    <w:rsid w:val="006115BE"/>
    <w:rsid w:val="006129F1"/>
    <w:rsid w:val="00613D66"/>
    <w:rsid w:val="00626A73"/>
    <w:rsid w:val="00641331"/>
    <w:rsid w:val="00653214"/>
    <w:rsid w:val="0065733B"/>
    <w:rsid w:val="0066028E"/>
    <w:rsid w:val="00661DAB"/>
    <w:rsid w:val="006B37E7"/>
    <w:rsid w:val="006C04E8"/>
    <w:rsid w:val="006F5060"/>
    <w:rsid w:val="00707B58"/>
    <w:rsid w:val="00717C4B"/>
    <w:rsid w:val="00721D4B"/>
    <w:rsid w:val="00722AC6"/>
    <w:rsid w:val="00724DD2"/>
    <w:rsid w:val="00741EEF"/>
    <w:rsid w:val="00742734"/>
    <w:rsid w:val="0078455C"/>
    <w:rsid w:val="00785EA3"/>
    <w:rsid w:val="007A2D02"/>
    <w:rsid w:val="007A44C2"/>
    <w:rsid w:val="007A6B03"/>
    <w:rsid w:val="007B27B8"/>
    <w:rsid w:val="007B4CA0"/>
    <w:rsid w:val="007E5713"/>
    <w:rsid w:val="007F03DE"/>
    <w:rsid w:val="00800118"/>
    <w:rsid w:val="008059EA"/>
    <w:rsid w:val="00815BE5"/>
    <w:rsid w:val="00833E8B"/>
    <w:rsid w:val="00877A89"/>
    <w:rsid w:val="00891FE1"/>
    <w:rsid w:val="008A238C"/>
    <w:rsid w:val="008A4E60"/>
    <w:rsid w:val="008B427F"/>
    <w:rsid w:val="008B4979"/>
    <w:rsid w:val="008C75A2"/>
    <w:rsid w:val="008D4AD9"/>
    <w:rsid w:val="008D6333"/>
    <w:rsid w:val="008D7033"/>
    <w:rsid w:val="008E1F46"/>
    <w:rsid w:val="008F0014"/>
    <w:rsid w:val="008F11C7"/>
    <w:rsid w:val="00912F79"/>
    <w:rsid w:val="009245EF"/>
    <w:rsid w:val="00925AB0"/>
    <w:rsid w:val="00930DF2"/>
    <w:rsid w:val="0093405F"/>
    <w:rsid w:val="009421D3"/>
    <w:rsid w:val="00953712"/>
    <w:rsid w:val="00963352"/>
    <w:rsid w:val="00982EA9"/>
    <w:rsid w:val="00987E2A"/>
    <w:rsid w:val="009952A6"/>
    <w:rsid w:val="00996D19"/>
    <w:rsid w:val="009A16C8"/>
    <w:rsid w:val="009A3A3E"/>
    <w:rsid w:val="009C52EA"/>
    <w:rsid w:val="009D1028"/>
    <w:rsid w:val="009D1C01"/>
    <w:rsid w:val="00A057AC"/>
    <w:rsid w:val="00A12454"/>
    <w:rsid w:val="00A13202"/>
    <w:rsid w:val="00A74EA6"/>
    <w:rsid w:val="00A829E4"/>
    <w:rsid w:val="00AA45F6"/>
    <w:rsid w:val="00AD4B30"/>
    <w:rsid w:val="00AD5317"/>
    <w:rsid w:val="00B01E63"/>
    <w:rsid w:val="00B01FD3"/>
    <w:rsid w:val="00B03511"/>
    <w:rsid w:val="00B404D2"/>
    <w:rsid w:val="00B4162C"/>
    <w:rsid w:val="00B51068"/>
    <w:rsid w:val="00B52AD5"/>
    <w:rsid w:val="00B66924"/>
    <w:rsid w:val="00B675AC"/>
    <w:rsid w:val="00B76726"/>
    <w:rsid w:val="00B801BB"/>
    <w:rsid w:val="00B80A77"/>
    <w:rsid w:val="00B91584"/>
    <w:rsid w:val="00B97144"/>
    <w:rsid w:val="00BA50E5"/>
    <w:rsid w:val="00BD327A"/>
    <w:rsid w:val="00BE652B"/>
    <w:rsid w:val="00C0130D"/>
    <w:rsid w:val="00C03DF6"/>
    <w:rsid w:val="00C05708"/>
    <w:rsid w:val="00C07126"/>
    <w:rsid w:val="00C127EE"/>
    <w:rsid w:val="00C519BC"/>
    <w:rsid w:val="00C55D5F"/>
    <w:rsid w:val="00C76093"/>
    <w:rsid w:val="00C76FE3"/>
    <w:rsid w:val="00C81965"/>
    <w:rsid w:val="00CA1B89"/>
    <w:rsid w:val="00CB12B3"/>
    <w:rsid w:val="00CC43AD"/>
    <w:rsid w:val="00CC5F37"/>
    <w:rsid w:val="00CD028F"/>
    <w:rsid w:val="00CF0AEA"/>
    <w:rsid w:val="00CF2370"/>
    <w:rsid w:val="00CF3814"/>
    <w:rsid w:val="00D001A8"/>
    <w:rsid w:val="00D00F7C"/>
    <w:rsid w:val="00D04CFF"/>
    <w:rsid w:val="00D41F28"/>
    <w:rsid w:val="00D44FA8"/>
    <w:rsid w:val="00D47A12"/>
    <w:rsid w:val="00D665A6"/>
    <w:rsid w:val="00DA2267"/>
    <w:rsid w:val="00DA4239"/>
    <w:rsid w:val="00DA7D5A"/>
    <w:rsid w:val="00DB0365"/>
    <w:rsid w:val="00DC1C3D"/>
    <w:rsid w:val="00DC5AE3"/>
    <w:rsid w:val="00DF7C23"/>
    <w:rsid w:val="00E21E75"/>
    <w:rsid w:val="00E233B3"/>
    <w:rsid w:val="00E24A09"/>
    <w:rsid w:val="00E24FB0"/>
    <w:rsid w:val="00E25794"/>
    <w:rsid w:val="00E33D50"/>
    <w:rsid w:val="00E33F8C"/>
    <w:rsid w:val="00E64606"/>
    <w:rsid w:val="00E92241"/>
    <w:rsid w:val="00E93567"/>
    <w:rsid w:val="00EC3CB9"/>
    <w:rsid w:val="00ED1979"/>
    <w:rsid w:val="00ED25D0"/>
    <w:rsid w:val="00F04485"/>
    <w:rsid w:val="00F054D5"/>
    <w:rsid w:val="00F34190"/>
    <w:rsid w:val="00F466CC"/>
    <w:rsid w:val="00F53996"/>
    <w:rsid w:val="00F555BF"/>
    <w:rsid w:val="00F5571A"/>
    <w:rsid w:val="00F61F00"/>
    <w:rsid w:val="00F61F3B"/>
    <w:rsid w:val="00F7120F"/>
    <w:rsid w:val="00F85C90"/>
    <w:rsid w:val="00F86306"/>
    <w:rsid w:val="00FA1A9A"/>
    <w:rsid w:val="00FA3971"/>
    <w:rsid w:val="00FC4E2A"/>
    <w:rsid w:val="00FD070C"/>
    <w:rsid w:val="00FD7A3A"/>
    <w:rsid w:val="00FE3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4979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0E4F7A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6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06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C03DF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0366EE"/>
  </w:style>
  <w:style w:type="paragraph" w:styleId="a7">
    <w:name w:val="Message Header"/>
    <w:basedOn w:val="a8"/>
    <w:rsid w:val="00292AE8"/>
    <w:pPr>
      <w:keepLines/>
      <w:widowControl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Arial" w:hAnsi="Arial"/>
      <w:spacing w:val="-5"/>
      <w:kern w:val="0"/>
      <w:sz w:val="20"/>
      <w:szCs w:val="20"/>
      <w:lang w:bidi="he-IL"/>
    </w:rPr>
  </w:style>
  <w:style w:type="paragraph" w:customStyle="1" w:styleId="a9">
    <w:name w:val="首消息标题"/>
    <w:basedOn w:val="a7"/>
    <w:next w:val="a7"/>
    <w:rsid w:val="00292AE8"/>
  </w:style>
  <w:style w:type="character" w:customStyle="1" w:styleId="aa">
    <w:name w:val="消息标题标签"/>
    <w:autoRedefine/>
    <w:rsid w:val="00292AE8"/>
    <w:rPr>
      <w:rFonts w:ascii="Arial Black" w:eastAsia="SimHei" w:hAnsi="Arial Black"/>
      <w:b/>
      <w:noProof w:val="0"/>
      <w:sz w:val="18"/>
      <w:lang w:eastAsia="zh-CN"/>
    </w:rPr>
  </w:style>
  <w:style w:type="paragraph" w:styleId="a8">
    <w:name w:val="Body Text"/>
    <w:basedOn w:val="a"/>
    <w:rsid w:val="00292AE8"/>
    <w:pPr>
      <w:spacing w:after="120"/>
    </w:pPr>
  </w:style>
  <w:style w:type="paragraph" w:customStyle="1" w:styleId="Quotesklein">
    <w:name w:val="Quotes klein"/>
    <w:basedOn w:val="4"/>
    <w:rsid w:val="000E4F7A"/>
    <w:pPr>
      <w:keepLines w:val="0"/>
      <w:framePr w:w="4474" w:h="2597" w:hSpace="142" w:wrap="around" w:vAnchor="page" w:hAnchor="page" w:x="6837" w:y="2737" w:anchorLock="1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 w:line="240" w:lineRule="auto"/>
      <w:jc w:val="left"/>
    </w:pPr>
    <w:rPr>
      <w:rFonts w:eastAsia="SimSun"/>
      <w:b w:val="0"/>
      <w:bCs w:val="0"/>
      <w:kern w:val="0"/>
      <w:sz w:val="16"/>
      <w:szCs w:val="20"/>
      <w:lang w:val="de-DE" w:eastAsia="de-DE"/>
    </w:rPr>
  </w:style>
  <w:style w:type="paragraph" w:customStyle="1" w:styleId="Quotesgro">
    <w:name w:val="Quotes groß"/>
    <w:basedOn w:val="Quotesklein"/>
    <w:rsid w:val="000E4F7A"/>
    <w:pPr>
      <w:framePr w:wrap="around"/>
    </w:pPr>
    <w:rPr>
      <w:sz w:val="22"/>
    </w:rPr>
  </w:style>
  <w:style w:type="paragraph" w:customStyle="1" w:styleId="Quotesberschrift">
    <w:name w:val="Quotes Überschrift"/>
    <w:basedOn w:val="Quotesgro"/>
    <w:rsid w:val="000E4F7A"/>
    <w:pPr>
      <w:framePr w:wrap="around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5" w:color="auto" w:fill="FFFFFF"/>
    </w:pPr>
    <w:rPr>
      <w:b/>
      <w:sz w:val="28"/>
    </w:rPr>
  </w:style>
  <w:style w:type="character" w:styleId="ab">
    <w:name w:val="Hyperlink"/>
    <w:rsid w:val="000E4F7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CF38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&#24212;&#29992;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A247-1BCE-40AD-903F-FEE632B7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23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收件人/Attn：[单击此处输入姓名]</vt:lpstr>
    </vt:vector>
  </TitlesOfParts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收件人/Attn：[单击此处输入姓名]</dc:title>
  <dc:subject/>
  <dc:creator>栾天琳</dc:creator>
  <cp:keywords/>
  <dc:description/>
  <cp:lastModifiedBy>wenlong xue</cp:lastModifiedBy>
  <cp:revision>31</cp:revision>
  <cp:lastPrinted>2006-03-29T10:15:00Z</cp:lastPrinted>
  <dcterms:created xsi:type="dcterms:W3CDTF">2018-01-02T13:53:00Z</dcterms:created>
  <dcterms:modified xsi:type="dcterms:W3CDTF">2018-09-19T13:09:00Z</dcterms:modified>
</cp:coreProperties>
</file>