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9854"/>
      </w:tblGrid>
      <w:tr w:rsidR="00A47D56" w:rsidRPr="006B77C4" w:rsidTr="00F1012B">
        <w:tc>
          <w:tcPr>
            <w:tcW w:w="9854" w:type="dxa"/>
          </w:tcPr>
          <w:p w:rsidR="00A47D56" w:rsidRPr="006B77C4" w:rsidRDefault="00A47D56" w:rsidP="00F1012B">
            <w:pPr>
              <w:jc w:val="center"/>
              <w:rPr>
                <w:b/>
                <w:sz w:val="32"/>
                <w:szCs w:val="32"/>
              </w:rPr>
            </w:pPr>
            <w:r w:rsidRPr="006B77C4">
              <w:rPr>
                <w:rFonts w:hint="eastAsia"/>
                <w:b/>
                <w:sz w:val="32"/>
                <w:szCs w:val="32"/>
              </w:rPr>
              <w:t>合同期满评估表</w:t>
            </w:r>
          </w:p>
        </w:tc>
      </w:tr>
    </w:tbl>
    <w:p w:rsidR="00A47D56" w:rsidRPr="00763670" w:rsidRDefault="00A47D56" w:rsidP="00A47D56">
      <w:pPr>
        <w:ind w:right="960"/>
        <w:jc w:val="right"/>
        <w:rPr>
          <w:rFonts w:ascii="宋体" w:eastAsia="宋体" w:hAnsi="宋体"/>
          <w:szCs w:val="21"/>
        </w:rPr>
      </w:pPr>
      <w:r w:rsidRPr="00763670">
        <w:rPr>
          <w:rFonts w:ascii="宋体" w:eastAsia="宋体" w:hAnsi="宋体" w:hint="eastAsia"/>
          <w:szCs w:val="21"/>
        </w:rPr>
        <w:t>编号：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1592"/>
        <w:gridCol w:w="1217"/>
        <w:gridCol w:w="1511"/>
        <w:gridCol w:w="1620"/>
        <w:gridCol w:w="1800"/>
      </w:tblGrid>
      <w:tr w:rsidR="00A47D56" w:rsidRPr="00763670" w:rsidTr="00F1012B">
        <w:trPr>
          <w:trHeight w:val="397"/>
          <w:jc w:val="center"/>
        </w:trPr>
        <w:tc>
          <w:tcPr>
            <w:tcW w:w="1548" w:type="dxa"/>
          </w:tcPr>
          <w:p w:rsidR="00A47D56" w:rsidRPr="00763670" w:rsidRDefault="00A47D56" w:rsidP="00F1012B">
            <w:pPr>
              <w:jc w:val="center"/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1592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7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511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0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出生年月</w:t>
            </w:r>
          </w:p>
        </w:tc>
        <w:tc>
          <w:tcPr>
            <w:tcW w:w="1800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</w:tr>
      <w:tr w:rsidR="00A47D56" w:rsidRPr="00763670" w:rsidTr="00F1012B">
        <w:trPr>
          <w:trHeight w:val="397"/>
          <w:jc w:val="center"/>
        </w:trPr>
        <w:tc>
          <w:tcPr>
            <w:tcW w:w="1548" w:type="dxa"/>
          </w:tcPr>
          <w:p w:rsidR="00A47D56" w:rsidRPr="00763670" w:rsidRDefault="00A47D56" w:rsidP="00F1012B">
            <w:pPr>
              <w:jc w:val="center"/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部门</w:t>
            </w:r>
          </w:p>
        </w:tc>
        <w:tc>
          <w:tcPr>
            <w:tcW w:w="1592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7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岗位</w:t>
            </w:r>
          </w:p>
        </w:tc>
        <w:tc>
          <w:tcPr>
            <w:tcW w:w="1511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0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部门经理</w:t>
            </w:r>
          </w:p>
        </w:tc>
        <w:tc>
          <w:tcPr>
            <w:tcW w:w="1800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</w:tr>
      <w:tr w:rsidR="00A47D56" w:rsidRPr="00763670" w:rsidTr="00F1012B">
        <w:trPr>
          <w:trHeight w:val="397"/>
          <w:jc w:val="center"/>
        </w:trPr>
        <w:tc>
          <w:tcPr>
            <w:tcW w:w="1548" w:type="dxa"/>
          </w:tcPr>
          <w:p w:rsidR="00A47D56" w:rsidRPr="00763670" w:rsidRDefault="00A47D56" w:rsidP="00F1012B">
            <w:pPr>
              <w:jc w:val="center"/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学历</w:t>
            </w:r>
          </w:p>
        </w:tc>
        <w:tc>
          <w:tcPr>
            <w:tcW w:w="1592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7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到职日期</w:t>
            </w:r>
          </w:p>
        </w:tc>
        <w:tc>
          <w:tcPr>
            <w:tcW w:w="1511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0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  <w:r w:rsidRPr="00763670">
              <w:rPr>
                <w:rFonts w:ascii="宋体" w:eastAsia="宋体" w:hAnsi="宋体" w:hint="eastAsia"/>
                <w:szCs w:val="21"/>
              </w:rPr>
              <w:t>考评时间段</w:t>
            </w:r>
          </w:p>
        </w:tc>
        <w:tc>
          <w:tcPr>
            <w:tcW w:w="1800" w:type="dxa"/>
          </w:tcPr>
          <w:p w:rsidR="00A47D56" w:rsidRPr="00763670" w:rsidRDefault="00A47D56" w:rsidP="00F1012B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A47D56" w:rsidRDefault="00A47D56" w:rsidP="00A47D56">
      <w:pPr>
        <w:rPr>
          <w:rFonts w:ascii="宋体" w:eastAsia="宋体" w:hAnsi="宋体"/>
          <w:b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1592"/>
        <w:gridCol w:w="1009"/>
        <w:gridCol w:w="1010"/>
        <w:gridCol w:w="1009"/>
        <w:gridCol w:w="1010"/>
        <w:gridCol w:w="1010"/>
        <w:gridCol w:w="1100"/>
      </w:tblGrid>
      <w:tr w:rsidR="00F66750" w:rsidRPr="00763670" w:rsidTr="00F1012B">
        <w:trPr>
          <w:trHeight w:val="403"/>
          <w:jc w:val="center"/>
        </w:trPr>
        <w:tc>
          <w:tcPr>
            <w:tcW w:w="1548" w:type="dxa"/>
          </w:tcPr>
          <w:p w:rsidR="00F66750" w:rsidRPr="007439C3" w:rsidRDefault="0018658D" w:rsidP="00F1012B">
            <w:pPr>
              <w:jc w:val="center"/>
              <w:rPr>
                <w:rFonts w:ascii="宋体" w:eastAsia="宋体" w:hAnsi="宋体"/>
                <w:szCs w:val="21"/>
              </w:rPr>
            </w:pPr>
            <w:r w:rsidRPr="007439C3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1592" w:type="dxa"/>
          </w:tcPr>
          <w:p w:rsidR="00F66750" w:rsidRPr="007439C3" w:rsidRDefault="0018658D" w:rsidP="00F1012B">
            <w:pPr>
              <w:jc w:val="center"/>
              <w:rPr>
                <w:rFonts w:ascii="宋体" w:eastAsia="宋体" w:hAnsi="宋体"/>
                <w:szCs w:val="21"/>
              </w:rPr>
            </w:pPr>
            <w:r w:rsidRPr="007439C3"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1009" w:type="dxa"/>
          </w:tcPr>
          <w:p w:rsidR="00F66750" w:rsidRPr="007439C3" w:rsidRDefault="0018658D" w:rsidP="00F1012B">
            <w:pPr>
              <w:rPr>
                <w:rFonts w:ascii="宋体" w:eastAsia="宋体" w:hAnsi="宋体"/>
                <w:szCs w:val="21"/>
              </w:rPr>
            </w:pPr>
            <w:r w:rsidRPr="007439C3">
              <w:rPr>
                <w:rFonts w:ascii="宋体" w:eastAsia="宋体" w:hAnsi="宋体" w:hint="eastAsia"/>
                <w:szCs w:val="21"/>
              </w:rPr>
              <w:t>评定（很差→很好）</w:t>
            </w:r>
          </w:p>
        </w:tc>
        <w:tc>
          <w:tcPr>
            <w:tcW w:w="1010" w:type="dxa"/>
          </w:tcPr>
          <w:p w:rsidR="00F66750" w:rsidRPr="007439C3" w:rsidRDefault="00F66750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09" w:type="dxa"/>
          </w:tcPr>
          <w:p w:rsidR="00F66750" w:rsidRPr="007439C3" w:rsidRDefault="00F66750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0" w:type="dxa"/>
          </w:tcPr>
          <w:p w:rsidR="00F66750" w:rsidRPr="007439C3" w:rsidRDefault="00F66750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0" w:type="dxa"/>
          </w:tcPr>
          <w:p w:rsidR="00F66750" w:rsidRPr="007439C3" w:rsidRDefault="00F66750" w:rsidP="00F1012B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00" w:type="dxa"/>
          </w:tcPr>
          <w:p w:rsidR="00F66750" w:rsidRPr="007439C3" w:rsidRDefault="0018658D" w:rsidP="00F1012B">
            <w:pPr>
              <w:rPr>
                <w:rFonts w:ascii="宋体" w:eastAsia="宋体" w:hAnsi="宋体"/>
                <w:szCs w:val="21"/>
              </w:rPr>
            </w:pPr>
            <w:r w:rsidRPr="007439C3">
              <w:rPr>
                <w:rFonts w:ascii="宋体" w:eastAsia="宋体" w:hAnsi="宋体" w:hint="eastAsia"/>
                <w:szCs w:val="21"/>
              </w:rPr>
              <w:t>权重</w:t>
            </w:r>
          </w:p>
        </w:tc>
      </w:tr>
    </w:tbl>
    <w:p w:rsidR="00F66750" w:rsidRPr="00763670" w:rsidRDefault="00F66750" w:rsidP="00A47D56">
      <w:pPr>
        <w:rPr>
          <w:rFonts w:ascii="宋体" w:eastAsia="宋体" w:hAnsi="宋体"/>
          <w:b/>
          <w:szCs w:val="21"/>
        </w:rPr>
      </w:pPr>
    </w:p>
    <w:p w:rsidR="00A47D56" w:rsidRPr="00763670" w:rsidRDefault="00A47D56" w:rsidP="00A47D56">
      <w:pPr>
        <w:rPr>
          <w:rFonts w:ascii="宋体" w:eastAsia="宋体" w:hAnsi="宋体"/>
          <w:b/>
          <w:sz w:val="18"/>
          <w:szCs w:val="18"/>
        </w:rPr>
      </w:pPr>
      <w:r w:rsidRPr="00763670">
        <w:rPr>
          <w:rFonts w:ascii="宋体" w:eastAsia="宋体" w:hAnsi="宋体" w:hint="eastAsia"/>
          <w:b/>
          <w:sz w:val="18"/>
          <w:szCs w:val="18"/>
        </w:rPr>
        <w:t>注：1、总评分为60分（含）以下可不续签，总评分60分以上可续签；</w:t>
      </w:r>
    </w:p>
    <w:p w:rsidR="00A47D56" w:rsidRPr="00763670" w:rsidRDefault="00A47D56" w:rsidP="00A47D56">
      <w:pPr>
        <w:ind w:firstLine="360"/>
        <w:rPr>
          <w:rFonts w:ascii="宋体" w:eastAsia="宋体" w:hAnsi="宋体"/>
          <w:b/>
          <w:sz w:val="18"/>
          <w:szCs w:val="18"/>
        </w:rPr>
      </w:pPr>
      <w:r w:rsidRPr="00763670">
        <w:rPr>
          <w:rFonts w:ascii="宋体" w:eastAsia="宋体" w:hAnsi="宋体" w:hint="eastAsia"/>
          <w:b/>
          <w:sz w:val="18"/>
          <w:szCs w:val="18"/>
        </w:rPr>
        <w:t>2、以上员工总评分、用人部门意见由用人部门经理填写并签字；</w:t>
      </w:r>
    </w:p>
    <w:p w:rsidR="00EF64CB" w:rsidRPr="00A47D56" w:rsidRDefault="00EF64CB" w:rsidP="00A47D56">
      <w:pPr>
        <w:rPr>
          <w:szCs w:val="21"/>
        </w:rPr>
      </w:pPr>
    </w:p>
    <w:sectPr w:rsidR="00EF64CB" w:rsidRPr="00A47D56" w:rsidSect="000E4F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558" w:left="1134" w:header="851" w:footer="62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9AE" w:rsidRDefault="00E679AE">
      <w:r>
        <w:separator/>
      </w:r>
    </w:p>
  </w:endnote>
  <w:endnote w:type="continuationSeparator" w:id="1">
    <w:p w:rsidR="00E679AE" w:rsidRDefault="00E67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2F6BA6" w:rsidP="00F555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208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2082" w:rsidRDefault="001D2082" w:rsidP="001D208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2F6BA6" w:rsidP="00F555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208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3131">
      <w:rPr>
        <w:rStyle w:val="a6"/>
        <w:noProof/>
      </w:rPr>
      <w:t>1</w:t>
    </w:r>
    <w:r>
      <w:rPr>
        <w:rStyle w:val="a6"/>
      </w:rPr>
      <w:fldChar w:fldCharType="end"/>
    </w:r>
  </w:p>
  <w:p w:rsidR="00512B66" w:rsidRDefault="002F6BA6" w:rsidP="001D2082">
    <w:pPr>
      <w:pStyle w:val="a4"/>
      <w:ind w:right="540"/>
    </w:pPr>
    <w:r w:rsidRPr="002F6BA6">
      <w:rPr>
        <w:rFonts w:ascii="SimSun" w:hAnsi="SimSun"/>
        <w:noProof/>
      </w:rPr>
      <w:pict>
        <v:line id="_x0000_s2066" style="position:absolute;flip:y;z-index:251658752" from="0,-2.9pt" to="481.6pt,-2.6pt" strokecolor="#f93" strokeweight="1.5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131" w:rsidRDefault="001A31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9AE" w:rsidRDefault="00E679AE">
      <w:r>
        <w:separator/>
      </w:r>
    </w:p>
  </w:footnote>
  <w:footnote w:type="continuationSeparator" w:id="1">
    <w:p w:rsidR="00E679AE" w:rsidRDefault="00E679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131" w:rsidRDefault="001A31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B66" w:rsidRDefault="002F6BA6" w:rsidP="000366EE">
    <w:pPr>
      <w:pStyle w:val="a3"/>
      <w:pBdr>
        <w:bottom w:val="none" w:sz="0" w:space="0" w:color="auto"/>
      </w:pBdr>
      <w:jc w:val="right"/>
    </w:pPr>
    <w:r>
      <w:rPr>
        <w:noProof/>
      </w:rPr>
      <w:pict>
        <v:line id="_x0000_s2065" style="position:absolute;left:0;text-align:left;flip:y;z-index:251657728" from="0,48.6pt" to="481.6pt,48.9pt" o:allowincell="f" strokecolor="#f93" strokeweight="1.5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233.2pt;margin-top:-1.75pt;width:250.7pt;height:40.7pt;z-index:251656704">
          <v:imagedata r:id="rId1" o:title="LOGO-left"/>
          <w10:wrap type="topAndBottom"/>
          <w10:anchorlock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131" w:rsidRDefault="001A313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674EE"/>
    <w:multiLevelType w:val="hybridMultilevel"/>
    <w:tmpl w:val="4F7E2F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634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94A"/>
    <w:rsid w:val="00020F87"/>
    <w:rsid w:val="000243DA"/>
    <w:rsid w:val="00030B2E"/>
    <w:rsid w:val="000366EE"/>
    <w:rsid w:val="00036EAE"/>
    <w:rsid w:val="0004647C"/>
    <w:rsid w:val="000557DF"/>
    <w:rsid w:val="00055D08"/>
    <w:rsid w:val="00061D4E"/>
    <w:rsid w:val="000637DE"/>
    <w:rsid w:val="000A2C9D"/>
    <w:rsid w:val="000C2978"/>
    <w:rsid w:val="000C3B50"/>
    <w:rsid w:val="000C5939"/>
    <w:rsid w:val="000D2E08"/>
    <w:rsid w:val="000E4F7A"/>
    <w:rsid w:val="000E6171"/>
    <w:rsid w:val="000F2630"/>
    <w:rsid w:val="00123AD0"/>
    <w:rsid w:val="00127A9C"/>
    <w:rsid w:val="00130370"/>
    <w:rsid w:val="00172189"/>
    <w:rsid w:val="00174E3C"/>
    <w:rsid w:val="001769C9"/>
    <w:rsid w:val="0018658D"/>
    <w:rsid w:val="001A3131"/>
    <w:rsid w:val="001B312D"/>
    <w:rsid w:val="001B41E9"/>
    <w:rsid w:val="001B421C"/>
    <w:rsid w:val="001B4E94"/>
    <w:rsid w:val="001C1E9A"/>
    <w:rsid w:val="001D0E4C"/>
    <w:rsid w:val="001D2082"/>
    <w:rsid w:val="001E0DD4"/>
    <w:rsid w:val="001F262F"/>
    <w:rsid w:val="001F383C"/>
    <w:rsid w:val="002008A4"/>
    <w:rsid w:val="002131C3"/>
    <w:rsid w:val="0023000F"/>
    <w:rsid w:val="00232412"/>
    <w:rsid w:val="00244DD6"/>
    <w:rsid w:val="00246E0A"/>
    <w:rsid w:val="002742F0"/>
    <w:rsid w:val="00292AE8"/>
    <w:rsid w:val="002B0254"/>
    <w:rsid w:val="002B02CD"/>
    <w:rsid w:val="002B5B0A"/>
    <w:rsid w:val="002C226A"/>
    <w:rsid w:val="002C747B"/>
    <w:rsid w:val="002F6BA6"/>
    <w:rsid w:val="00305725"/>
    <w:rsid w:val="00362DF3"/>
    <w:rsid w:val="003B777F"/>
    <w:rsid w:val="003D36FB"/>
    <w:rsid w:val="003E64CD"/>
    <w:rsid w:val="00412987"/>
    <w:rsid w:val="00414461"/>
    <w:rsid w:val="00414F95"/>
    <w:rsid w:val="00416273"/>
    <w:rsid w:val="0042294A"/>
    <w:rsid w:val="00460027"/>
    <w:rsid w:val="00471CFA"/>
    <w:rsid w:val="004835CD"/>
    <w:rsid w:val="00491B69"/>
    <w:rsid w:val="00493405"/>
    <w:rsid w:val="004A6F42"/>
    <w:rsid w:val="004B5A62"/>
    <w:rsid w:val="004D1B9B"/>
    <w:rsid w:val="004E23AA"/>
    <w:rsid w:val="004E2CC6"/>
    <w:rsid w:val="004F0622"/>
    <w:rsid w:val="00512B66"/>
    <w:rsid w:val="00516AFC"/>
    <w:rsid w:val="005234F6"/>
    <w:rsid w:val="00531D80"/>
    <w:rsid w:val="00541F83"/>
    <w:rsid w:val="0054203C"/>
    <w:rsid w:val="005502ED"/>
    <w:rsid w:val="005670A8"/>
    <w:rsid w:val="005823BA"/>
    <w:rsid w:val="005C2650"/>
    <w:rsid w:val="005D061D"/>
    <w:rsid w:val="005D43BD"/>
    <w:rsid w:val="005D5800"/>
    <w:rsid w:val="005E5865"/>
    <w:rsid w:val="005E6592"/>
    <w:rsid w:val="005F0916"/>
    <w:rsid w:val="006057EA"/>
    <w:rsid w:val="00606B74"/>
    <w:rsid w:val="006129F1"/>
    <w:rsid w:val="00613D66"/>
    <w:rsid w:val="00641331"/>
    <w:rsid w:val="0066028E"/>
    <w:rsid w:val="00690981"/>
    <w:rsid w:val="006B37E7"/>
    <w:rsid w:val="006C04E8"/>
    <w:rsid w:val="006F5060"/>
    <w:rsid w:val="00702E75"/>
    <w:rsid w:val="007046BD"/>
    <w:rsid w:val="00707B58"/>
    <w:rsid w:val="00717C4B"/>
    <w:rsid w:val="00721D4B"/>
    <w:rsid w:val="00722AC6"/>
    <w:rsid w:val="00724DD2"/>
    <w:rsid w:val="00740FBA"/>
    <w:rsid w:val="00741EEF"/>
    <w:rsid w:val="007439C3"/>
    <w:rsid w:val="00763670"/>
    <w:rsid w:val="00775163"/>
    <w:rsid w:val="0078455C"/>
    <w:rsid w:val="00785EA3"/>
    <w:rsid w:val="007A44C2"/>
    <w:rsid w:val="007A6B03"/>
    <w:rsid w:val="007B27B8"/>
    <w:rsid w:val="007B4CA0"/>
    <w:rsid w:val="007E5713"/>
    <w:rsid w:val="007F03DE"/>
    <w:rsid w:val="00815BE5"/>
    <w:rsid w:val="00842920"/>
    <w:rsid w:val="00877A89"/>
    <w:rsid w:val="00891FE1"/>
    <w:rsid w:val="008971F6"/>
    <w:rsid w:val="008A238C"/>
    <w:rsid w:val="008B427F"/>
    <w:rsid w:val="008B4979"/>
    <w:rsid w:val="008C0CA0"/>
    <w:rsid w:val="008C75A2"/>
    <w:rsid w:val="008D4AD9"/>
    <w:rsid w:val="008D6333"/>
    <w:rsid w:val="008D6E02"/>
    <w:rsid w:val="008D7033"/>
    <w:rsid w:val="008E1F46"/>
    <w:rsid w:val="008F0014"/>
    <w:rsid w:val="008F11C7"/>
    <w:rsid w:val="00912F79"/>
    <w:rsid w:val="009245EF"/>
    <w:rsid w:val="00925AB0"/>
    <w:rsid w:val="0093405F"/>
    <w:rsid w:val="009421D3"/>
    <w:rsid w:val="00953712"/>
    <w:rsid w:val="00963352"/>
    <w:rsid w:val="00982EA9"/>
    <w:rsid w:val="00985E64"/>
    <w:rsid w:val="00987E2A"/>
    <w:rsid w:val="009952A6"/>
    <w:rsid w:val="00996D19"/>
    <w:rsid w:val="00996F51"/>
    <w:rsid w:val="009A16C8"/>
    <w:rsid w:val="009A3A3E"/>
    <w:rsid w:val="009C52EA"/>
    <w:rsid w:val="009D1028"/>
    <w:rsid w:val="009D1C01"/>
    <w:rsid w:val="009D7A98"/>
    <w:rsid w:val="00A057AC"/>
    <w:rsid w:val="00A12454"/>
    <w:rsid w:val="00A13202"/>
    <w:rsid w:val="00A25237"/>
    <w:rsid w:val="00A3323A"/>
    <w:rsid w:val="00A47D56"/>
    <w:rsid w:val="00A74EA6"/>
    <w:rsid w:val="00A829E4"/>
    <w:rsid w:val="00AA45F6"/>
    <w:rsid w:val="00AD4B30"/>
    <w:rsid w:val="00AD5317"/>
    <w:rsid w:val="00B01E63"/>
    <w:rsid w:val="00B01FD3"/>
    <w:rsid w:val="00B03511"/>
    <w:rsid w:val="00B4162C"/>
    <w:rsid w:val="00B425A7"/>
    <w:rsid w:val="00B51068"/>
    <w:rsid w:val="00B52AD5"/>
    <w:rsid w:val="00B66924"/>
    <w:rsid w:val="00B675AC"/>
    <w:rsid w:val="00B76726"/>
    <w:rsid w:val="00B801BB"/>
    <w:rsid w:val="00B80A77"/>
    <w:rsid w:val="00B91584"/>
    <w:rsid w:val="00B951D4"/>
    <w:rsid w:val="00B95AFC"/>
    <w:rsid w:val="00B97144"/>
    <w:rsid w:val="00BA50E5"/>
    <w:rsid w:val="00BD327A"/>
    <w:rsid w:val="00BE652B"/>
    <w:rsid w:val="00C0044D"/>
    <w:rsid w:val="00C0130D"/>
    <w:rsid w:val="00C03DF6"/>
    <w:rsid w:val="00C05708"/>
    <w:rsid w:val="00C07126"/>
    <w:rsid w:val="00C127EE"/>
    <w:rsid w:val="00C55D5F"/>
    <w:rsid w:val="00C76093"/>
    <w:rsid w:val="00C76FE3"/>
    <w:rsid w:val="00C7716B"/>
    <w:rsid w:val="00CA1B89"/>
    <w:rsid w:val="00CA3E07"/>
    <w:rsid w:val="00CB12B3"/>
    <w:rsid w:val="00CC5F37"/>
    <w:rsid w:val="00CD028F"/>
    <w:rsid w:val="00CF0AEA"/>
    <w:rsid w:val="00CF2370"/>
    <w:rsid w:val="00CF3814"/>
    <w:rsid w:val="00D001A8"/>
    <w:rsid w:val="00D00F7C"/>
    <w:rsid w:val="00D04CFF"/>
    <w:rsid w:val="00D41F28"/>
    <w:rsid w:val="00D44FA8"/>
    <w:rsid w:val="00D47A12"/>
    <w:rsid w:val="00D665A6"/>
    <w:rsid w:val="00DA2267"/>
    <w:rsid w:val="00DA7D5A"/>
    <w:rsid w:val="00DB0365"/>
    <w:rsid w:val="00DC1C3D"/>
    <w:rsid w:val="00DC5AE3"/>
    <w:rsid w:val="00DE7D57"/>
    <w:rsid w:val="00DF7C23"/>
    <w:rsid w:val="00E21E75"/>
    <w:rsid w:val="00E24A09"/>
    <w:rsid w:val="00E24FB0"/>
    <w:rsid w:val="00E25794"/>
    <w:rsid w:val="00E33D50"/>
    <w:rsid w:val="00E33F8C"/>
    <w:rsid w:val="00E679AE"/>
    <w:rsid w:val="00E92241"/>
    <w:rsid w:val="00E93567"/>
    <w:rsid w:val="00EC0B6D"/>
    <w:rsid w:val="00ED0F7E"/>
    <w:rsid w:val="00ED1979"/>
    <w:rsid w:val="00ED25D0"/>
    <w:rsid w:val="00EF64CB"/>
    <w:rsid w:val="00F04485"/>
    <w:rsid w:val="00F34190"/>
    <w:rsid w:val="00F466CC"/>
    <w:rsid w:val="00F53996"/>
    <w:rsid w:val="00F555BF"/>
    <w:rsid w:val="00F61F3B"/>
    <w:rsid w:val="00F66750"/>
    <w:rsid w:val="00F7120F"/>
    <w:rsid w:val="00F85C90"/>
    <w:rsid w:val="00FA3971"/>
    <w:rsid w:val="00FC4E2A"/>
    <w:rsid w:val="00FD070C"/>
    <w:rsid w:val="00FD7A3A"/>
    <w:rsid w:val="00FE3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4979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0E4F7A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6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06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C03DF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0366EE"/>
  </w:style>
  <w:style w:type="paragraph" w:styleId="a7">
    <w:name w:val="Message Header"/>
    <w:basedOn w:val="a8"/>
    <w:rsid w:val="00292AE8"/>
    <w:pPr>
      <w:keepLines/>
      <w:widowControl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Arial" w:hAnsi="Arial"/>
      <w:spacing w:val="-5"/>
      <w:kern w:val="0"/>
      <w:sz w:val="20"/>
      <w:szCs w:val="20"/>
      <w:lang w:bidi="he-IL"/>
    </w:rPr>
  </w:style>
  <w:style w:type="paragraph" w:customStyle="1" w:styleId="a9">
    <w:name w:val="首消息标题"/>
    <w:basedOn w:val="a7"/>
    <w:next w:val="a7"/>
    <w:rsid w:val="00292AE8"/>
  </w:style>
  <w:style w:type="character" w:customStyle="1" w:styleId="aa">
    <w:name w:val="消息标题标签"/>
    <w:autoRedefine/>
    <w:rsid w:val="00292AE8"/>
    <w:rPr>
      <w:rFonts w:ascii="Arial Black" w:eastAsia="SimHei" w:hAnsi="Arial Black"/>
      <w:b/>
      <w:noProof w:val="0"/>
      <w:sz w:val="18"/>
      <w:lang w:eastAsia="zh-CN"/>
    </w:rPr>
  </w:style>
  <w:style w:type="paragraph" w:styleId="a8">
    <w:name w:val="Body Text"/>
    <w:basedOn w:val="a"/>
    <w:rsid w:val="00292AE8"/>
    <w:pPr>
      <w:spacing w:after="120"/>
    </w:pPr>
  </w:style>
  <w:style w:type="paragraph" w:customStyle="1" w:styleId="Quotesklein">
    <w:name w:val="Quotes klein"/>
    <w:basedOn w:val="4"/>
    <w:rsid w:val="000E4F7A"/>
    <w:pPr>
      <w:keepLines w:val="0"/>
      <w:framePr w:w="4474" w:h="2597" w:hSpace="142" w:wrap="around" w:vAnchor="page" w:hAnchor="page" w:x="6837" w:y="2737" w:anchorLock="1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 w:line="240" w:lineRule="auto"/>
      <w:jc w:val="left"/>
    </w:pPr>
    <w:rPr>
      <w:rFonts w:eastAsia="SimSun"/>
      <w:b w:val="0"/>
      <w:bCs w:val="0"/>
      <w:kern w:val="0"/>
      <w:sz w:val="16"/>
      <w:szCs w:val="20"/>
      <w:lang w:val="de-DE" w:eastAsia="de-DE"/>
    </w:rPr>
  </w:style>
  <w:style w:type="paragraph" w:customStyle="1" w:styleId="Quotesgro">
    <w:name w:val="Quotes groß"/>
    <w:basedOn w:val="Quotesklein"/>
    <w:rsid w:val="000E4F7A"/>
    <w:pPr>
      <w:framePr w:wrap="around"/>
    </w:pPr>
    <w:rPr>
      <w:sz w:val="22"/>
    </w:rPr>
  </w:style>
  <w:style w:type="paragraph" w:customStyle="1" w:styleId="Quotesberschrift">
    <w:name w:val="Quotes Überschrift"/>
    <w:basedOn w:val="Quotesgro"/>
    <w:rsid w:val="000E4F7A"/>
    <w:pPr>
      <w:framePr w:wrap="around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5" w:color="auto" w:fill="FFFFFF"/>
    </w:pPr>
    <w:rPr>
      <w:b/>
      <w:sz w:val="28"/>
    </w:rPr>
  </w:style>
  <w:style w:type="character" w:styleId="ab">
    <w:name w:val="Hyperlink"/>
    <w:rsid w:val="000E4F7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CF3814"/>
    <w:rPr>
      <w:kern w:val="2"/>
      <w:sz w:val="18"/>
      <w:szCs w:val="18"/>
    </w:rPr>
  </w:style>
  <w:style w:type="paragraph" w:styleId="2">
    <w:name w:val="Body Text Indent 2"/>
    <w:basedOn w:val="a"/>
    <w:link w:val="2Char"/>
    <w:rsid w:val="00EF64CB"/>
    <w:pPr>
      <w:spacing w:after="120" w:line="480" w:lineRule="auto"/>
      <w:ind w:leftChars="200" w:left="420"/>
    </w:pPr>
    <w:rPr>
      <w:rFonts w:eastAsia="宋体"/>
    </w:rPr>
  </w:style>
  <w:style w:type="character" w:customStyle="1" w:styleId="2Char">
    <w:name w:val="正文文本缩进 2 Char"/>
    <w:basedOn w:val="a0"/>
    <w:link w:val="2"/>
    <w:rsid w:val="00EF64CB"/>
    <w:rPr>
      <w:rFonts w:eastAsia="宋体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&#24212;&#29992;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A247-1BCE-40AD-903F-FEE632B7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24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收件人/Attn：[单击此处输入姓名]</vt:lpstr>
    </vt:vector>
  </TitlesOfParts>
  <Company>Microsoft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收件人/Attn：[单击此处输入姓名]</dc:title>
  <dc:subject/>
  <dc:creator>栾天琳</dc:creator>
  <cp:keywords/>
  <dc:description/>
  <cp:lastModifiedBy>wenlong xue</cp:lastModifiedBy>
  <cp:revision>41</cp:revision>
  <cp:lastPrinted>2006-03-29T10:15:00Z</cp:lastPrinted>
  <dcterms:created xsi:type="dcterms:W3CDTF">2018-01-02T13:53:00Z</dcterms:created>
  <dcterms:modified xsi:type="dcterms:W3CDTF">2018-09-20T11:33:00Z</dcterms:modified>
</cp:coreProperties>
</file>